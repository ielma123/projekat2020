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72D3" w:rsidRPr="003372D3" w:rsidRDefault="00A80785" w:rsidP="003372D3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ZaposliSe</w:t>
      </w:r>
    </w:p>
    <w:p w:rsidR="00206E1F" w:rsidRPr="003372D3" w:rsidRDefault="00A80785" w:rsidP="003372D3">
      <w:pPr>
        <w:pStyle w:val="Title"/>
        <w:jc w:val="right"/>
        <w:rPr>
          <w:lang w:val="sr-Latn-CS"/>
        </w:rPr>
      </w:pPr>
      <w:r>
        <w:rPr>
          <w:lang w:val="sr-Latn-CS"/>
        </w:rPr>
        <w:t>Konkurisanje za posao</w:t>
      </w:r>
    </w:p>
    <w:p w:rsidR="00206E1F" w:rsidRPr="003372D3" w:rsidRDefault="00397DD2">
      <w:pPr>
        <w:pStyle w:val="Title"/>
        <w:jc w:val="right"/>
        <w:rPr>
          <w:lang w:val="sr-Latn-CS"/>
        </w:rPr>
      </w:pPr>
      <w:r>
        <w:rPr>
          <w:lang w:val="sr-Latn-CS"/>
        </w:rPr>
        <w:t>Specifikacija zahteva</w:t>
      </w:r>
    </w:p>
    <w:p w:rsidR="00206E1F" w:rsidRPr="003372D3" w:rsidRDefault="00206E1F">
      <w:pPr>
        <w:pStyle w:val="Title"/>
        <w:jc w:val="right"/>
        <w:rPr>
          <w:lang w:val="sr-Latn-CS"/>
        </w:rPr>
      </w:pPr>
    </w:p>
    <w:p w:rsidR="00206E1F" w:rsidRPr="003372D3" w:rsidRDefault="003372D3" w:rsidP="003372D3">
      <w:pPr>
        <w:pStyle w:val="Title"/>
        <w:jc w:val="right"/>
        <w:rPr>
          <w:sz w:val="28"/>
          <w:lang w:val="sr-Latn-CS"/>
        </w:rPr>
      </w:pPr>
      <w:r>
        <w:rPr>
          <w:sz w:val="28"/>
          <w:lang w:val="sr-Latn-CS"/>
        </w:rPr>
        <w:t>Verzija</w:t>
      </w:r>
      <w:r w:rsidR="00206E1F" w:rsidRPr="003372D3">
        <w:rPr>
          <w:sz w:val="28"/>
          <w:lang w:val="sr-Latn-CS"/>
        </w:rPr>
        <w:t xml:space="preserve"> 1.0</w:t>
      </w:r>
    </w:p>
    <w:p w:rsidR="00206E1F" w:rsidRPr="003372D3" w:rsidRDefault="00206E1F">
      <w:pPr>
        <w:pStyle w:val="Title"/>
        <w:rPr>
          <w:sz w:val="28"/>
          <w:lang w:val="sr-Latn-CS"/>
        </w:rPr>
        <w:sectPr w:rsidR="00206E1F" w:rsidRPr="003372D3">
          <w:headerReference w:type="default" r:id="rId9"/>
          <w:footerReference w:type="even" r:id="rId10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:rsidR="00206E1F" w:rsidRPr="003372D3" w:rsidRDefault="003372D3">
      <w:pPr>
        <w:pStyle w:val="Title"/>
        <w:rPr>
          <w:lang w:val="sr-Latn-CS"/>
        </w:rPr>
      </w:pPr>
      <w:r>
        <w:rPr>
          <w:lang w:val="sr-Latn-CS"/>
        </w:rPr>
        <w:lastRenderedPageBreak/>
        <w:t>Pregled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06E1F" w:rsidRPr="003372D3">
        <w:tc>
          <w:tcPr>
            <w:tcW w:w="2304" w:type="dxa"/>
          </w:tcPr>
          <w:p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Verzija</w:t>
            </w:r>
          </w:p>
        </w:tc>
        <w:tc>
          <w:tcPr>
            <w:tcW w:w="3744" w:type="dxa"/>
          </w:tcPr>
          <w:p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3372D3" w:rsidRPr="003372D3">
        <w:tc>
          <w:tcPr>
            <w:tcW w:w="2304" w:type="dxa"/>
          </w:tcPr>
          <w:p w:rsidR="003372D3" w:rsidRPr="003372D3" w:rsidRDefault="00A80785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03.11</w:t>
            </w:r>
            <w:r w:rsidR="003372D3">
              <w:rPr>
                <w:lang w:val="sr-Latn-CS"/>
              </w:rPr>
              <w:t>.20</w:t>
            </w:r>
            <w:r>
              <w:rPr>
                <w:lang w:val="sr-Latn-CS"/>
              </w:rPr>
              <w:t>20.</w:t>
            </w:r>
          </w:p>
        </w:tc>
        <w:tc>
          <w:tcPr>
            <w:tcW w:w="1152" w:type="dxa"/>
          </w:tcPr>
          <w:p w:rsidR="003372D3" w:rsidRPr="003372D3" w:rsidRDefault="00397DD2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Nacrt</w:t>
            </w:r>
          </w:p>
        </w:tc>
        <w:tc>
          <w:tcPr>
            <w:tcW w:w="3744" w:type="dxa"/>
          </w:tcPr>
          <w:p w:rsidR="003372D3" w:rsidRPr="003372D3" w:rsidRDefault="00397DD2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Inicijalna verzija</w:t>
            </w:r>
          </w:p>
        </w:tc>
        <w:tc>
          <w:tcPr>
            <w:tcW w:w="2304" w:type="dxa"/>
          </w:tcPr>
          <w:p w:rsidR="003372D3" w:rsidRPr="003372D3" w:rsidRDefault="00A80785" w:rsidP="003372D3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Elma</w:t>
            </w:r>
          </w:p>
        </w:tc>
      </w:tr>
      <w:tr w:rsidR="003372D3" w:rsidRPr="003372D3">
        <w:tc>
          <w:tcPr>
            <w:tcW w:w="2304" w:type="dxa"/>
          </w:tcPr>
          <w:p w:rsidR="003372D3" w:rsidRPr="003372D3" w:rsidRDefault="00A80785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14.11</w:t>
            </w:r>
            <w:r w:rsidR="00397DD2">
              <w:rPr>
                <w:lang w:val="sr-Latn-CS"/>
              </w:rPr>
              <w:t>.20</w:t>
            </w:r>
            <w:r>
              <w:rPr>
                <w:lang w:val="sr-Latn-CS"/>
              </w:rPr>
              <w:t>20</w:t>
            </w:r>
          </w:p>
        </w:tc>
        <w:tc>
          <w:tcPr>
            <w:tcW w:w="1152" w:type="dxa"/>
          </w:tcPr>
          <w:p w:rsidR="003372D3" w:rsidRPr="003372D3" w:rsidRDefault="00397DD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:rsidR="003372D3" w:rsidRPr="00397DD2" w:rsidRDefault="00397DD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Dopunjena i prerađena verzija</w:t>
            </w:r>
          </w:p>
        </w:tc>
        <w:tc>
          <w:tcPr>
            <w:tcW w:w="2304" w:type="dxa"/>
          </w:tcPr>
          <w:p w:rsidR="003372D3" w:rsidRPr="003372D3" w:rsidRDefault="00A80785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Elma</w:t>
            </w:r>
          </w:p>
        </w:tc>
      </w:tr>
      <w:tr w:rsidR="003372D3" w:rsidRPr="003372D3">
        <w:tc>
          <w:tcPr>
            <w:tcW w:w="230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  <w:tr w:rsidR="003372D3" w:rsidRPr="003372D3">
        <w:tc>
          <w:tcPr>
            <w:tcW w:w="230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</w:tbl>
    <w:p w:rsidR="00206E1F" w:rsidRPr="003372D3" w:rsidRDefault="00206E1F">
      <w:pPr>
        <w:rPr>
          <w:lang w:val="sr-Latn-CS"/>
        </w:rPr>
      </w:pPr>
    </w:p>
    <w:p w:rsidR="00206E1F" w:rsidRPr="003372D3" w:rsidRDefault="00206E1F" w:rsidP="003372D3">
      <w:pPr>
        <w:pStyle w:val="Title"/>
        <w:rPr>
          <w:lang w:val="sr-Latn-CS"/>
        </w:rPr>
      </w:pPr>
      <w:r w:rsidRPr="003372D3">
        <w:rPr>
          <w:lang w:val="sr-Latn-CS"/>
        </w:rPr>
        <w:br w:type="page"/>
      </w:r>
      <w:r w:rsidR="003372D3">
        <w:rPr>
          <w:lang w:val="sr-Latn-CS"/>
        </w:rPr>
        <w:lastRenderedPageBreak/>
        <w:t>Sadržaj</w:t>
      </w:r>
    </w:p>
    <w:p w:rsidR="00C219E4" w:rsidRDefault="00206E1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3372D3">
        <w:rPr>
          <w:b/>
          <w:lang w:val="sr-Latn-CS"/>
        </w:rPr>
        <w:fldChar w:fldCharType="begin"/>
      </w:r>
      <w:r w:rsidRPr="003372D3">
        <w:rPr>
          <w:b/>
          <w:lang w:val="sr-Latn-CS"/>
        </w:rPr>
        <w:instrText xml:space="preserve"> TOC \o "1-3" </w:instrText>
      </w:r>
      <w:r w:rsidRPr="003372D3">
        <w:rPr>
          <w:b/>
          <w:lang w:val="sr-Latn-CS"/>
        </w:rPr>
        <w:fldChar w:fldCharType="separate"/>
      </w:r>
      <w:r w:rsidR="00C219E4" w:rsidRPr="002C319B">
        <w:rPr>
          <w:noProof/>
          <w:lang w:val="sr-Latn-CS"/>
        </w:rPr>
        <w:t>1.</w:t>
      </w:r>
      <w:r w:rsidR="00C219E4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="00C219E4" w:rsidRPr="002C319B">
        <w:rPr>
          <w:noProof/>
          <w:lang w:val="sr-Latn-CS"/>
        </w:rPr>
        <w:t>Cilj dokumenta</w:t>
      </w:r>
      <w:r w:rsidR="00C219E4">
        <w:rPr>
          <w:noProof/>
        </w:rPr>
        <w:tab/>
      </w:r>
      <w:r w:rsidR="00C219E4">
        <w:rPr>
          <w:noProof/>
        </w:rPr>
        <w:fldChar w:fldCharType="begin"/>
      </w:r>
      <w:r w:rsidR="00C219E4">
        <w:rPr>
          <w:noProof/>
        </w:rPr>
        <w:instrText xml:space="preserve"> PAGEREF _Toc57115664 \h </w:instrText>
      </w:r>
      <w:r w:rsidR="00C219E4">
        <w:rPr>
          <w:noProof/>
        </w:rPr>
      </w:r>
      <w:r w:rsidR="00C219E4">
        <w:rPr>
          <w:noProof/>
        </w:rPr>
        <w:fldChar w:fldCharType="separate"/>
      </w:r>
      <w:r w:rsidR="00C219E4">
        <w:rPr>
          <w:noProof/>
        </w:rPr>
        <w:t>4</w:t>
      </w:r>
      <w:r w:rsidR="00C219E4">
        <w:rPr>
          <w:noProof/>
        </w:rPr>
        <w:fldChar w:fldCharType="end"/>
      </w:r>
    </w:p>
    <w:p w:rsidR="00C219E4" w:rsidRDefault="00C219E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C319B">
        <w:rPr>
          <w:noProof/>
          <w:lang w:val="sr-Latn-CS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2C319B"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_Toc57115665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219E4" w:rsidRDefault="00C219E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C319B">
        <w:rPr>
          <w:noProof/>
          <w:lang w:val="sr-Latn-CS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2C319B">
        <w:rPr>
          <w:noProof/>
          <w:lang w:val="sr-Latn-CS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_Toc57115666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219E4" w:rsidRDefault="00C219E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C319B">
        <w:rPr>
          <w:noProof/>
          <w:lang w:val="sr-Latn-CS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2C319B">
        <w:rPr>
          <w:noProof/>
          <w:lang w:val="sr-Latn-CS"/>
        </w:rPr>
        <w:t>Pregled slučajeva korišćenja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_Toc57115667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19E4" w:rsidRDefault="00C219E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C319B">
        <w:rPr>
          <w:noProof/>
          <w:lang w:val="sr-Latn-CS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2C319B">
        <w:rPr>
          <w:noProof/>
          <w:lang w:val="sr-Latn-CS"/>
        </w:rPr>
        <w:t>Profili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_Toc57115668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219E4" w:rsidRDefault="00C219E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C319B">
        <w:rPr>
          <w:noProof/>
          <w:lang w:val="sr-Latn-CS"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2C319B">
        <w:rPr>
          <w:noProof/>
          <w:lang w:val="sr-Latn-CS"/>
        </w:rPr>
        <w:t>Posetilac portala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_Toc57115669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219E4" w:rsidRDefault="00C219E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C319B">
        <w:rPr>
          <w:noProof/>
          <w:lang w:val="sr-Latn-CS"/>
        </w:rPr>
        <w:t>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2C319B">
        <w:rPr>
          <w:noProof/>
          <w:lang w:val="sr-Latn-CS"/>
        </w:rPr>
        <w:t>Radnik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_Toc57115670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219E4" w:rsidRDefault="00C219E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C319B">
        <w:rPr>
          <w:noProof/>
          <w:lang w:val="sr-Latn-CS"/>
        </w:rPr>
        <w:t>5.3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2C319B">
        <w:rPr>
          <w:noProof/>
          <w:lang w:val="sr-Latn-CS"/>
        </w:rPr>
        <w:t>Administrator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_Toc57115671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219E4" w:rsidRDefault="00C219E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C319B">
        <w:rPr>
          <w:noProof/>
          <w:lang w:val="sr-Latn-CS"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2C319B">
        <w:rPr>
          <w:noProof/>
          <w:lang w:val="sr-Latn-CS"/>
        </w:rPr>
        <w:t>Opis slučajeva korišćenja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_Toc57115672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219E4" w:rsidRDefault="00C219E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C319B">
        <w:rPr>
          <w:noProof/>
          <w:lang w:val="sr-Latn-CS"/>
        </w:rPr>
        <w:t>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2C319B">
        <w:rPr>
          <w:noProof/>
          <w:lang w:val="sr-Latn-CS"/>
        </w:rPr>
        <w:t>Registracija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_Toc57115673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219E4" w:rsidRDefault="00C219E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C319B">
        <w:rPr>
          <w:noProof/>
          <w:lang w:val="sr-Latn-CS"/>
        </w:rPr>
        <w:t>6.2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2C319B">
        <w:rPr>
          <w:noProof/>
          <w:lang w:val="sr-Latn-CS"/>
        </w:rPr>
        <w:t>Prijava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_Toc57115674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219E4" w:rsidRDefault="00C219E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C319B">
        <w:rPr>
          <w:noProof/>
          <w:lang w:val="sr-Latn-CS"/>
        </w:rPr>
        <w:t>6.3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2C319B">
        <w:rPr>
          <w:noProof/>
          <w:lang w:val="sr-Latn-CS"/>
        </w:rPr>
        <w:t>Pregled informacija o svim ponuđenim poslovima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_Toc57115675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C219E4" w:rsidRDefault="00C219E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C319B">
        <w:rPr>
          <w:noProof/>
          <w:lang w:val="sr-Latn-CS"/>
        </w:rPr>
        <w:t>6.4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2C319B">
        <w:rPr>
          <w:noProof/>
          <w:lang w:val="sr-Latn-CS"/>
        </w:rPr>
        <w:t>Zakon  o poslovanju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_Toc57115676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C219E4" w:rsidRDefault="00C219E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C319B">
        <w:rPr>
          <w:noProof/>
          <w:lang w:val="sr-Latn-CS"/>
        </w:rPr>
        <w:t>6.5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2C319B">
        <w:rPr>
          <w:noProof/>
          <w:lang w:val="sr-Latn-CS"/>
        </w:rPr>
        <w:t>Vreme i datum zakazanih sastanka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_Toc57115677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C219E4" w:rsidRDefault="00C219E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C319B">
        <w:rPr>
          <w:noProof/>
          <w:lang w:val="sr-Latn-CS"/>
        </w:rPr>
        <w:t>6.6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2C319B">
        <w:rPr>
          <w:noProof/>
          <w:lang w:val="sr-Latn-CS"/>
        </w:rPr>
        <w:t>Unos novih prijavljenih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_Toc57115678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C219E4" w:rsidRDefault="00C219E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C319B">
        <w:rPr>
          <w:noProof/>
          <w:lang w:val="sr-Latn-CS"/>
        </w:rPr>
        <w:t>6.7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2C319B">
        <w:rPr>
          <w:noProof/>
          <w:lang w:val="sr-Latn-CS"/>
        </w:rPr>
        <w:t>Ažuriranje postojećih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_Toc57115679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C219E4" w:rsidRDefault="00C219E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C319B">
        <w:rPr>
          <w:noProof/>
          <w:lang w:val="sr-Latn-CS"/>
        </w:rPr>
        <w:t>6.8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2C319B">
        <w:rPr>
          <w:noProof/>
          <w:lang w:val="sr-Latn-CS"/>
        </w:rPr>
        <w:t>Pretraga po nazivu posla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_Toc57115680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C219E4" w:rsidRDefault="00C219E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C319B">
        <w:rPr>
          <w:noProof/>
          <w:lang w:val="sr-Latn-CS"/>
        </w:rPr>
        <w:t>6.9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2C319B">
        <w:rPr>
          <w:noProof/>
          <w:lang w:val="sr-Latn-CS"/>
        </w:rPr>
        <w:t>Zahtev za konkurisanje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_Toc57115681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C219E4" w:rsidRDefault="00C219E4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C319B">
        <w:rPr>
          <w:noProof/>
          <w:lang w:val="sr-Latn-CS"/>
        </w:rPr>
        <w:t>6.10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2C319B">
        <w:rPr>
          <w:noProof/>
          <w:lang w:val="sr-Latn-CS"/>
        </w:rPr>
        <w:t>Forma za konkurisanje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_Toc57115682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C219E4" w:rsidRDefault="00C219E4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C319B">
        <w:rPr>
          <w:noProof/>
          <w:lang w:val="sr-Latn-CS"/>
        </w:rPr>
        <w:t>6.11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2C319B">
        <w:rPr>
          <w:noProof/>
          <w:lang w:val="sr-Latn-CS"/>
        </w:rPr>
        <w:t>Kontaktiranje odgovornog lica putem e-mail adrese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_Toc57115683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C219E4" w:rsidRDefault="00C219E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C319B">
        <w:rPr>
          <w:noProof/>
          <w:lang w:val="sr-Latn-CS"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2C319B">
        <w:rPr>
          <w:noProof/>
          <w:lang w:val="sr-Latn-CS"/>
        </w:rPr>
        <w:t>Dodatni zahtevi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_Toc57115684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C219E4" w:rsidRDefault="00C219E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C319B">
        <w:rPr>
          <w:noProof/>
          <w:lang w:val="sr-Latn-CS"/>
        </w:rPr>
        <w:t>7.1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2C319B">
        <w:rPr>
          <w:noProof/>
          <w:lang w:val="sr-Latn-CS"/>
        </w:rPr>
        <w:t>Funkcionalnost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_Toc57115685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C219E4" w:rsidRDefault="00C219E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C319B">
        <w:rPr>
          <w:noProof/>
          <w:lang w:val="sr-Latn-CS"/>
        </w:rPr>
        <w:t>7.2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2C319B">
        <w:rPr>
          <w:noProof/>
          <w:lang w:val="sr-Latn-CS"/>
        </w:rPr>
        <w:t>Upotrebivost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_Toc57115686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C219E4" w:rsidRDefault="00C219E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C319B">
        <w:rPr>
          <w:noProof/>
          <w:lang w:val="sr-Latn-CS"/>
        </w:rPr>
        <w:t>7.3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2C319B">
        <w:rPr>
          <w:noProof/>
          <w:lang w:val="sr-Latn-CS"/>
        </w:rPr>
        <w:t>Pouzdanost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_Toc57115687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C219E4" w:rsidRDefault="00C219E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C319B">
        <w:rPr>
          <w:noProof/>
          <w:lang w:val="sr-Latn-CS"/>
        </w:rPr>
        <w:t>7.4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2C319B">
        <w:rPr>
          <w:noProof/>
          <w:lang w:val="sr-Latn-CS"/>
        </w:rPr>
        <w:t>Performanse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_Toc57115688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C219E4" w:rsidRDefault="00C219E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C319B">
        <w:rPr>
          <w:noProof/>
          <w:lang w:val="sr-Latn-CS"/>
        </w:rPr>
        <w:t>7.5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2C319B">
        <w:rPr>
          <w:noProof/>
          <w:lang w:val="sr-Latn-CS"/>
        </w:rPr>
        <w:t>Podrška i održavanje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_Toc57115689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C219E4" w:rsidRDefault="00C219E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C319B">
        <w:rPr>
          <w:noProof/>
          <w:lang w:val="sr-Latn-CS"/>
        </w:rPr>
        <w:t>7.6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2C319B">
        <w:rPr>
          <w:noProof/>
          <w:lang w:val="sr-Latn-CS"/>
        </w:rPr>
        <w:t>Ograničenja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_Toc57115690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206E1F" w:rsidRPr="003372D3" w:rsidRDefault="00206E1F" w:rsidP="00397DD2">
      <w:pPr>
        <w:pStyle w:val="Title"/>
        <w:tabs>
          <w:tab w:val="left" w:pos="540"/>
        </w:tabs>
        <w:rPr>
          <w:lang w:val="sr-Latn-CS"/>
        </w:rPr>
      </w:pPr>
      <w:r w:rsidRPr="003372D3">
        <w:rPr>
          <w:rFonts w:ascii="Times New Roman" w:hAnsi="Times New Roman"/>
          <w:b w:val="0"/>
          <w:sz w:val="20"/>
          <w:lang w:val="sr-Latn-CS"/>
        </w:rPr>
        <w:fldChar w:fldCharType="end"/>
      </w:r>
      <w:r w:rsidRPr="003372D3">
        <w:rPr>
          <w:lang w:val="sr-Latn-CS"/>
        </w:rPr>
        <w:br w:type="page"/>
      </w:r>
      <w:r w:rsidR="00397DD2">
        <w:rPr>
          <w:lang w:val="sr-Latn-CS"/>
        </w:rPr>
        <w:lastRenderedPageBreak/>
        <w:t>Specifikacija zahteva</w:t>
      </w:r>
    </w:p>
    <w:p w:rsidR="00206E1F" w:rsidRPr="003372D3" w:rsidRDefault="003372D3">
      <w:pPr>
        <w:pStyle w:val="Heading1"/>
        <w:rPr>
          <w:lang w:val="sr-Latn-CS"/>
        </w:rPr>
      </w:pPr>
      <w:bookmarkStart w:id="0" w:name="_Toc57115664"/>
      <w:r>
        <w:rPr>
          <w:lang w:val="sr-Latn-CS"/>
        </w:rPr>
        <w:t>Cilj</w:t>
      </w:r>
      <w:r w:rsidR="00CA58C5">
        <w:rPr>
          <w:lang w:val="sr-Latn-CS"/>
        </w:rPr>
        <w:t xml:space="preserve"> dokumenta</w:t>
      </w:r>
      <w:bookmarkEnd w:id="0"/>
    </w:p>
    <w:p w:rsidR="00206E1F" w:rsidRPr="003372D3" w:rsidRDefault="00B849B5" w:rsidP="00397DD2">
      <w:pPr>
        <w:pStyle w:val="BodyText"/>
        <w:rPr>
          <w:lang w:val="sr-Latn-CS"/>
        </w:rPr>
      </w:pPr>
      <w:r>
        <w:rPr>
          <w:lang w:val="sr-Latn-CS"/>
        </w:rPr>
        <w:t xml:space="preserve">Cilj ovog dokumenta je </w:t>
      </w:r>
      <w:r w:rsidR="00397DD2">
        <w:rPr>
          <w:lang w:val="sr-Latn-CS"/>
        </w:rPr>
        <w:t>specifikacija</w:t>
      </w:r>
      <w:r>
        <w:rPr>
          <w:lang w:val="sr-Latn-CS"/>
        </w:rPr>
        <w:t xml:space="preserve"> zahteva </w:t>
      </w:r>
      <w:r w:rsidR="00397DD2">
        <w:rPr>
          <w:lang w:val="sr-Latn-CS"/>
        </w:rPr>
        <w:t>u pogledu detaljnog opisa slučajeva korišćenja</w:t>
      </w:r>
      <w:r w:rsidR="00A80785">
        <w:rPr>
          <w:lang w:val="sr-Latn-CS"/>
        </w:rPr>
        <w:t xml:space="preserve"> ZaposliSe </w:t>
      </w:r>
      <w:r>
        <w:rPr>
          <w:lang w:val="sr-Latn-CS"/>
        </w:rPr>
        <w:t>portala.</w:t>
      </w:r>
      <w:r w:rsidR="00397DD2">
        <w:rPr>
          <w:lang w:val="sr-Latn-CS"/>
        </w:rPr>
        <w:t xml:space="preserve"> </w:t>
      </w:r>
    </w:p>
    <w:p w:rsidR="00206E1F" w:rsidRPr="003372D3" w:rsidRDefault="003372D3">
      <w:pPr>
        <w:pStyle w:val="Heading1"/>
        <w:rPr>
          <w:lang w:val="sr-Latn-CS"/>
        </w:rPr>
      </w:pPr>
      <w:bookmarkStart w:id="1" w:name="_Toc57115665"/>
      <w:r>
        <w:rPr>
          <w:lang w:val="sr-Latn-CS"/>
        </w:rPr>
        <w:t>Opseg</w:t>
      </w:r>
      <w:r w:rsidR="00CA58C5">
        <w:rPr>
          <w:lang w:val="sr-Latn-CS"/>
        </w:rPr>
        <w:t xml:space="preserve"> dokumenta</w:t>
      </w:r>
      <w:bookmarkEnd w:id="1"/>
    </w:p>
    <w:p w:rsidR="00DE518F" w:rsidRDefault="00B849B5" w:rsidP="00DE518F">
      <w:pPr>
        <w:pStyle w:val="BodyText"/>
        <w:rPr>
          <w:lang w:val="sr-Latn-CS"/>
        </w:rPr>
      </w:pPr>
      <w:r>
        <w:rPr>
          <w:lang w:val="sr-Latn-CS"/>
        </w:rPr>
        <w:t xml:space="preserve">Dokument se odnosi na </w:t>
      </w:r>
      <w:r w:rsidR="00A80785">
        <w:rPr>
          <w:color w:val="000000" w:themeColor="text1"/>
          <w:lang w:val="sr-Latn-CS"/>
        </w:rPr>
        <w:t>ZaposliSe</w:t>
      </w:r>
      <w:r w:rsidRPr="003F7638">
        <w:rPr>
          <w:color w:val="FF0000"/>
          <w:lang w:val="sr-Latn-CS"/>
        </w:rPr>
        <w:t xml:space="preserve"> </w:t>
      </w:r>
      <w:r>
        <w:rPr>
          <w:lang w:val="sr-Latn-CS"/>
        </w:rPr>
        <w:t>portal koj</w:t>
      </w:r>
      <w:r w:rsidR="00A80785">
        <w:rPr>
          <w:lang w:val="sr-Latn-CS"/>
        </w:rPr>
        <w:t>i će biti razvijen od strane KZP</w:t>
      </w:r>
      <w:r>
        <w:rPr>
          <w:lang w:val="sr-Latn-CS"/>
        </w:rPr>
        <w:t xml:space="preserve">Team-a. </w:t>
      </w:r>
      <w:r w:rsidR="00A80785">
        <w:rPr>
          <w:color w:val="000000" w:themeColor="text1"/>
          <w:lang w:val="sr-Latn-CS"/>
        </w:rPr>
        <w:t>KZP</w:t>
      </w:r>
      <w:r w:rsidRPr="003F7638">
        <w:rPr>
          <w:color w:val="FF0000"/>
          <w:lang w:val="sr-Latn-CS"/>
        </w:rPr>
        <w:t xml:space="preserve"> </w:t>
      </w:r>
      <w:r>
        <w:rPr>
          <w:lang w:val="sr-Latn-CS"/>
        </w:rPr>
        <w:t>p</w:t>
      </w:r>
      <w:r w:rsidR="00A80785">
        <w:rPr>
          <w:lang w:val="sr-Latn-CS"/>
        </w:rPr>
        <w:t>redstavlja skraćenicu za Konkuriši za posao</w:t>
      </w:r>
      <w:r w:rsidR="00DE518F">
        <w:rPr>
          <w:lang w:val="sr-Latn-CS"/>
        </w:rPr>
        <w:t xml:space="preserve">. </w:t>
      </w:r>
    </w:p>
    <w:p w:rsidR="00206E1F" w:rsidRPr="003372D3" w:rsidRDefault="003372D3">
      <w:pPr>
        <w:pStyle w:val="Heading1"/>
        <w:rPr>
          <w:lang w:val="sr-Latn-CS"/>
        </w:rPr>
      </w:pPr>
      <w:bookmarkStart w:id="2" w:name="_Toc57115666"/>
      <w:r>
        <w:rPr>
          <w:lang w:val="sr-Latn-CS"/>
        </w:rPr>
        <w:t>Reference</w:t>
      </w:r>
      <w:bookmarkEnd w:id="2"/>
    </w:p>
    <w:p w:rsidR="00206E1F" w:rsidRPr="003372D3" w:rsidRDefault="003372D3">
      <w:pPr>
        <w:pStyle w:val="BodyText"/>
        <w:rPr>
          <w:lang w:val="sr-Latn-CS"/>
        </w:rPr>
      </w:pPr>
      <w:r>
        <w:rPr>
          <w:lang w:val="sr-Latn-CS"/>
        </w:rPr>
        <w:t>Spisak korišćene literature</w:t>
      </w:r>
      <w:r w:rsidR="00206E1F" w:rsidRPr="003372D3">
        <w:rPr>
          <w:lang w:val="sr-Latn-CS"/>
        </w:rPr>
        <w:t>:</w:t>
      </w:r>
    </w:p>
    <w:p w:rsidR="00DE518F" w:rsidRPr="00A80785" w:rsidRDefault="00A80785" w:rsidP="00DE3C0B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color w:val="000000" w:themeColor="text1"/>
          <w:lang w:val="sr-Latn-CS"/>
        </w:rPr>
      </w:pPr>
      <w:r w:rsidRPr="00A80785">
        <w:rPr>
          <w:color w:val="000000" w:themeColor="text1"/>
          <w:lang w:val="sr-Latn-CS"/>
        </w:rPr>
        <w:t>ZaposliSe – Predlog projekta, KZP-ZaposliSe-01, V1.0, 2007, KZP</w:t>
      </w:r>
      <w:r w:rsidR="00DE518F" w:rsidRPr="00A80785">
        <w:rPr>
          <w:color w:val="000000" w:themeColor="text1"/>
          <w:lang w:val="sr-Latn-CS"/>
        </w:rPr>
        <w:t>Team.</w:t>
      </w:r>
    </w:p>
    <w:p w:rsidR="00DE518F" w:rsidRPr="00A80785" w:rsidRDefault="00A80785" w:rsidP="00DE3C0B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color w:val="000000" w:themeColor="text1"/>
          <w:lang w:val="sr-Latn-CS"/>
        </w:rPr>
      </w:pPr>
      <w:r w:rsidRPr="00A80785">
        <w:rPr>
          <w:color w:val="000000" w:themeColor="text1"/>
          <w:lang w:val="sr-Latn-CS"/>
        </w:rPr>
        <w:t>ZaposliSe</w:t>
      </w:r>
      <w:r w:rsidR="00DE518F" w:rsidRPr="00A80785">
        <w:rPr>
          <w:color w:val="000000" w:themeColor="text1"/>
          <w:lang w:val="sr-Latn-CS"/>
        </w:rPr>
        <w:t xml:space="preserve"> – Planirani raspored aktivnosti </w:t>
      </w:r>
      <w:r w:rsidRPr="00A80785">
        <w:rPr>
          <w:color w:val="000000" w:themeColor="text1"/>
          <w:lang w:val="sr-Latn-CS"/>
        </w:rPr>
        <w:t>na projektu, V1.0, 2007, KZP</w:t>
      </w:r>
      <w:r w:rsidR="00DE518F" w:rsidRPr="00A80785">
        <w:rPr>
          <w:color w:val="000000" w:themeColor="text1"/>
          <w:lang w:val="sr-Latn-CS"/>
        </w:rPr>
        <w:t>Team.</w:t>
      </w:r>
    </w:p>
    <w:p w:rsidR="00DE518F" w:rsidRPr="00A80785" w:rsidRDefault="00A80785" w:rsidP="00DE3C0B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color w:val="000000" w:themeColor="text1"/>
          <w:lang w:val="sr-Latn-CS"/>
        </w:rPr>
      </w:pPr>
      <w:r w:rsidRPr="00A80785">
        <w:rPr>
          <w:color w:val="000000" w:themeColor="text1"/>
          <w:lang w:val="sr-Latn-CS"/>
        </w:rPr>
        <w:t>ZaposliSe</w:t>
      </w:r>
      <w:r w:rsidR="00DE518F" w:rsidRPr="00A80785">
        <w:rPr>
          <w:color w:val="000000" w:themeColor="text1"/>
          <w:lang w:val="sr-Latn-CS"/>
        </w:rPr>
        <w:t xml:space="preserve"> – Plan reali</w:t>
      </w:r>
      <w:r w:rsidRPr="00A80785">
        <w:rPr>
          <w:color w:val="000000" w:themeColor="text1"/>
          <w:lang w:val="sr-Latn-CS"/>
        </w:rPr>
        <w:t>zacije projekta, V1.0, 2007, KZP</w:t>
      </w:r>
      <w:r w:rsidR="00DE518F" w:rsidRPr="00A80785">
        <w:rPr>
          <w:color w:val="000000" w:themeColor="text1"/>
          <w:lang w:val="sr-Latn-CS"/>
        </w:rPr>
        <w:t>Team.</w:t>
      </w:r>
    </w:p>
    <w:p w:rsidR="00397DD2" w:rsidRPr="00A80785" w:rsidRDefault="00A80785" w:rsidP="00DE3C0B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color w:val="000000" w:themeColor="text1"/>
          <w:lang w:val="sr-Latn-CS"/>
        </w:rPr>
      </w:pPr>
      <w:r w:rsidRPr="00A80785">
        <w:rPr>
          <w:color w:val="000000" w:themeColor="text1"/>
          <w:lang w:val="sr-Latn-CS"/>
        </w:rPr>
        <w:t>ZaposliSe</w:t>
      </w:r>
      <w:r w:rsidR="00397DD2" w:rsidRPr="00A80785">
        <w:rPr>
          <w:color w:val="000000" w:themeColor="text1"/>
          <w:lang w:val="sr-Latn-CS"/>
        </w:rPr>
        <w:t xml:space="preserve"> –</w:t>
      </w:r>
      <w:r w:rsidRPr="00A80785">
        <w:rPr>
          <w:color w:val="000000" w:themeColor="text1"/>
          <w:lang w:val="sr-Latn-CS"/>
        </w:rPr>
        <w:t xml:space="preserve"> Vizija sistema, V1.0, 2007, KZP</w:t>
      </w:r>
      <w:r w:rsidR="00397DD2" w:rsidRPr="00A80785">
        <w:rPr>
          <w:color w:val="000000" w:themeColor="text1"/>
          <w:lang w:val="sr-Latn-CS"/>
        </w:rPr>
        <w:t>Team.</w:t>
      </w:r>
    </w:p>
    <w:p w:rsidR="00206E1F" w:rsidRDefault="006E5E1D" w:rsidP="006E5E1D">
      <w:pPr>
        <w:pStyle w:val="Heading1"/>
        <w:rPr>
          <w:lang w:val="sr-Latn-CS"/>
        </w:rPr>
      </w:pPr>
      <w:bookmarkStart w:id="3" w:name="_Toc57115667"/>
      <w:r>
        <w:rPr>
          <w:lang w:val="sr-Latn-CS"/>
        </w:rPr>
        <w:t xml:space="preserve">Pregled slučajeva </w:t>
      </w:r>
      <w:r w:rsidR="00397DD2">
        <w:rPr>
          <w:lang w:val="sr-Latn-CS"/>
        </w:rPr>
        <w:t>korišćenja</w:t>
      </w:r>
      <w:bookmarkEnd w:id="3"/>
    </w:p>
    <w:p w:rsidR="00A10781" w:rsidRDefault="0020422A" w:rsidP="0020422A">
      <w:pPr>
        <w:pStyle w:val="BodyText"/>
        <w:rPr>
          <w:lang w:val="sr-Latn-CS"/>
        </w:rPr>
      </w:pPr>
      <w:r>
        <w:rPr>
          <w:lang w:val="sr-Latn-CS"/>
        </w:rPr>
        <w:t>Osnovni UML dijagram koji prikazuje korisnike i s</w:t>
      </w:r>
      <w:r w:rsidR="00E177E4">
        <w:rPr>
          <w:lang w:val="sr-Latn-CS"/>
        </w:rPr>
        <w:t>lučajev</w:t>
      </w:r>
      <w:r>
        <w:rPr>
          <w:lang w:val="sr-Latn-CS"/>
        </w:rPr>
        <w:t>e</w:t>
      </w:r>
      <w:r w:rsidR="00A80785">
        <w:rPr>
          <w:lang w:val="sr-Latn-CS"/>
        </w:rPr>
        <w:t xml:space="preserve"> korišćenja ZaposliSe</w:t>
      </w:r>
      <w:r w:rsidR="00E177E4">
        <w:rPr>
          <w:lang w:val="sr-Latn-CS"/>
        </w:rPr>
        <w:t xml:space="preserve"> portala prikazan je na sledećoj slici:</w:t>
      </w:r>
    </w:p>
    <w:p w:rsidR="00397DD2" w:rsidRDefault="00A10781" w:rsidP="0020422A">
      <w:pPr>
        <w:pStyle w:val="BodyText"/>
        <w:rPr>
          <w:lang w:val="sr-Latn-CS"/>
        </w:rPr>
      </w:pPr>
      <w:r>
        <w:rPr>
          <w:noProof/>
          <w:lang w:eastAsia="en-US"/>
        </w:rPr>
        <w:drawing>
          <wp:inline distT="0" distB="0" distL="0" distR="0">
            <wp:extent cx="6027089" cy="35293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p prvi dijagr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350" cy="3534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p w:rsidR="00962138" w:rsidRDefault="00962138" w:rsidP="006E5E1D">
      <w:pPr>
        <w:pStyle w:val="BodyText"/>
        <w:rPr>
          <w:lang w:val="sr-Latn-CS"/>
        </w:rPr>
      </w:pPr>
      <w:r>
        <w:rPr>
          <w:lang w:val="sr-Latn-CS"/>
        </w:rPr>
        <w:t xml:space="preserve">Slučajevi korišćenja </w:t>
      </w:r>
      <w:r w:rsidRPr="00962138">
        <w:rPr>
          <w:i/>
          <w:iCs/>
          <w:lang w:val="sr-Latn-CS"/>
        </w:rPr>
        <w:t>pregled informacija</w:t>
      </w:r>
      <w:r w:rsidR="00D67E1A">
        <w:rPr>
          <w:lang w:val="sr-Latn-CS"/>
        </w:rPr>
        <w:t xml:space="preserve">, </w:t>
      </w:r>
      <w:r w:rsidR="00D67E1A" w:rsidRPr="00806FB6">
        <w:rPr>
          <w:i/>
          <w:lang w:val="sr-Latn-CS"/>
        </w:rPr>
        <w:t xml:space="preserve">ažuriranje podataka o posetiocima, </w:t>
      </w:r>
      <w:r w:rsidR="00806FB6" w:rsidRPr="00806FB6">
        <w:rPr>
          <w:i/>
          <w:lang w:val="sr-Latn-CS"/>
        </w:rPr>
        <w:t>pregled informacija o svim ponuđenim poslovima</w:t>
      </w:r>
      <w:r w:rsidR="00806FB6">
        <w:rPr>
          <w:lang w:val="sr-Latn-CS"/>
        </w:rPr>
        <w:t xml:space="preserve">, </w:t>
      </w:r>
      <w:r>
        <w:rPr>
          <w:lang w:val="sr-Latn-CS"/>
        </w:rPr>
        <w:t xml:space="preserve">obuhvataju složenije radnje koje se mogu razložiti </w:t>
      </w:r>
      <w:r w:rsidR="006E5E1D">
        <w:rPr>
          <w:lang w:val="sr-Latn-CS"/>
        </w:rPr>
        <w:t>dalje razložiti na pojedinačne slučajeve korišćenja.</w:t>
      </w:r>
    </w:p>
    <w:p w:rsidR="006E5E1D" w:rsidRDefault="006E5E1D" w:rsidP="006E5E1D">
      <w:pPr>
        <w:pStyle w:val="BodyText"/>
        <w:rPr>
          <w:lang w:val="sr-Latn-CS"/>
        </w:rPr>
      </w:pPr>
      <w:r>
        <w:rPr>
          <w:lang w:val="sr-Latn-CS"/>
        </w:rPr>
        <w:t xml:space="preserve">Detaljni UML dijagram za slučaj korišćenja </w:t>
      </w:r>
      <w:r w:rsidRPr="006E5E1D">
        <w:rPr>
          <w:i/>
          <w:iCs/>
          <w:lang w:val="sr-Latn-CS"/>
        </w:rPr>
        <w:t>pregled informacija</w:t>
      </w:r>
      <w:r>
        <w:rPr>
          <w:lang w:val="sr-Latn-CS"/>
        </w:rPr>
        <w:t xml:space="preserve"> je prikazan na sledećoj slici:</w:t>
      </w:r>
    </w:p>
    <w:p w:rsidR="00962138" w:rsidRDefault="00D67E1A" w:rsidP="004E4574">
      <w:pPr>
        <w:pStyle w:val="BodyText"/>
        <w:rPr>
          <w:lang w:val="sr-Latn-CS"/>
        </w:rPr>
      </w:pPr>
      <w:r>
        <w:rPr>
          <w:noProof/>
          <w:lang w:eastAsia="en-US"/>
        </w:rPr>
        <w:lastRenderedPageBreak/>
        <w:drawing>
          <wp:inline distT="0" distB="0" distL="0" distR="0">
            <wp:extent cx="5829300" cy="36804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ugi UML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E1D" w:rsidRDefault="006E5E1D" w:rsidP="006E5E1D">
      <w:pPr>
        <w:pStyle w:val="BodyText"/>
        <w:rPr>
          <w:lang w:val="sr-Latn-CS"/>
        </w:rPr>
      </w:pPr>
      <w:r>
        <w:rPr>
          <w:lang w:val="sr-Latn-CS"/>
        </w:rPr>
        <w:t xml:space="preserve">Detaljni UML dijagram za slučaj korišćenja </w:t>
      </w:r>
      <w:r w:rsidR="00806FB6">
        <w:rPr>
          <w:i/>
          <w:iCs/>
          <w:lang w:val="sr-Latn-CS"/>
        </w:rPr>
        <w:t xml:space="preserve">ažuriranje podataka o konkurisanju, ponudama za zapošljavanje  </w:t>
      </w:r>
      <w:r>
        <w:rPr>
          <w:lang w:val="sr-Latn-CS"/>
        </w:rPr>
        <w:t>je prikazan na sledećoj slici:</w:t>
      </w:r>
    </w:p>
    <w:p w:rsidR="006E5E1D" w:rsidRDefault="00515261" w:rsidP="004E4574">
      <w:pPr>
        <w:pStyle w:val="BodyText"/>
        <w:rPr>
          <w:lang w:val="sr-Latn-CS"/>
        </w:rPr>
      </w:pPr>
      <w:r>
        <w:rPr>
          <w:noProof/>
          <w:lang w:eastAsia="en-US"/>
        </w:rPr>
        <w:drawing>
          <wp:inline distT="0" distB="0" distL="0" distR="0">
            <wp:extent cx="4808220" cy="35356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cci UML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822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8D3" w:rsidRDefault="009458D3" w:rsidP="009458D3">
      <w:pPr>
        <w:pStyle w:val="BodyText"/>
        <w:rPr>
          <w:lang w:val="sr-Latn-CS"/>
        </w:rPr>
      </w:pPr>
      <w:r>
        <w:rPr>
          <w:lang w:val="sr-Latn-CS"/>
        </w:rPr>
        <w:t xml:space="preserve">Detaljni UML dijagram za slučaj korišćenja </w:t>
      </w:r>
      <w:r w:rsidR="004C240F">
        <w:rPr>
          <w:i/>
          <w:iCs/>
          <w:lang w:val="sr-Latn-CS"/>
        </w:rPr>
        <w:t xml:space="preserve">pretraga sajta </w:t>
      </w:r>
      <w:r>
        <w:rPr>
          <w:lang w:val="sr-Latn-CS"/>
        </w:rPr>
        <w:t>je prikazan na sledećoj slici:</w:t>
      </w:r>
    </w:p>
    <w:p w:rsidR="009458D3" w:rsidRDefault="004C240F" w:rsidP="004E4574">
      <w:pPr>
        <w:pStyle w:val="BodyText"/>
        <w:rPr>
          <w:lang w:val="sr-Latn-CS"/>
        </w:rPr>
      </w:pPr>
      <w:r>
        <w:rPr>
          <w:noProof/>
          <w:lang w:eastAsia="en-US"/>
        </w:rPr>
        <w:lastRenderedPageBreak/>
        <w:drawing>
          <wp:inline distT="0" distB="0" distL="0" distR="0">
            <wp:extent cx="4838700" cy="2857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tvrti UML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40F" w:rsidRDefault="004C240F" w:rsidP="004C240F">
      <w:pPr>
        <w:pStyle w:val="BodyText"/>
        <w:rPr>
          <w:lang w:val="sr-Latn-CS"/>
        </w:rPr>
      </w:pPr>
      <w:r>
        <w:rPr>
          <w:lang w:val="sr-Latn-CS"/>
        </w:rPr>
        <w:t xml:space="preserve">Detaljni UML dijagram za slučaj korišćenja </w:t>
      </w:r>
      <w:r>
        <w:rPr>
          <w:i/>
          <w:iCs/>
          <w:lang w:val="sr-Latn-CS"/>
        </w:rPr>
        <w:t xml:space="preserve">konkuriši </w:t>
      </w:r>
      <w:r>
        <w:rPr>
          <w:lang w:val="sr-Latn-CS"/>
        </w:rPr>
        <w:t>je prikazan na sledećoj slici:</w:t>
      </w:r>
    </w:p>
    <w:p w:rsidR="004C240F" w:rsidRDefault="004C240F" w:rsidP="004C240F">
      <w:pPr>
        <w:pStyle w:val="BodyText"/>
        <w:rPr>
          <w:lang w:val="sr-Latn-CS"/>
        </w:rPr>
      </w:pPr>
      <w:r>
        <w:rPr>
          <w:noProof/>
          <w:lang w:eastAsia="en-US"/>
        </w:rPr>
        <w:drawing>
          <wp:inline distT="0" distB="0" distL="0" distR="0">
            <wp:extent cx="5166360" cy="33451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ti UML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636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40F" w:rsidRDefault="004C240F" w:rsidP="004E4574">
      <w:pPr>
        <w:pStyle w:val="BodyText"/>
        <w:rPr>
          <w:lang w:val="sr-Latn-CS"/>
        </w:rPr>
      </w:pPr>
    </w:p>
    <w:p w:rsidR="006E5E1D" w:rsidRDefault="006E5E1D" w:rsidP="006E5E1D">
      <w:pPr>
        <w:pStyle w:val="Heading1"/>
        <w:rPr>
          <w:lang w:val="sr-Latn-CS"/>
        </w:rPr>
      </w:pPr>
      <w:bookmarkStart w:id="5" w:name="_Toc57115668"/>
      <w:r>
        <w:rPr>
          <w:lang w:val="sr-Latn-CS"/>
        </w:rPr>
        <w:t>Profili korisnika</w:t>
      </w:r>
      <w:bookmarkEnd w:id="5"/>
    </w:p>
    <w:p w:rsidR="0020422A" w:rsidRDefault="0020422A" w:rsidP="004E4574">
      <w:pPr>
        <w:pStyle w:val="BodyText"/>
        <w:rPr>
          <w:lang w:val="sr-Latn-CS"/>
        </w:rPr>
      </w:pPr>
      <w:r>
        <w:rPr>
          <w:lang w:val="sr-Latn-CS"/>
        </w:rPr>
        <w:t xml:space="preserve">Identifikovani su sledeći </w:t>
      </w:r>
      <w:r w:rsidR="004E4574">
        <w:rPr>
          <w:lang w:val="sr-Latn-CS"/>
        </w:rPr>
        <w:t>profili</w:t>
      </w:r>
      <w:r w:rsidR="004C240F">
        <w:rPr>
          <w:lang w:val="sr-Latn-CS"/>
        </w:rPr>
        <w:t xml:space="preserve"> korisnika portala ZaposliSe</w:t>
      </w:r>
      <w:r>
        <w:rPr>
          <w:lang w:val="sr-Latn-CS"/>
        </w:rPr>
        <w:t>:</w:t>
      </w:r>
    </w:p>
    <w:p w:rsidR="006E5E1D" w:rsidRDefault="006E5E1D" w:rsidP="006E5E1D">
      <w:pPr>
        <w:pStyle w:val="Heading2"/>
        <w:rPr>
          <w:lang w:val="sr-Latn-CS"/>
        </w:rPr>
      </w:pPr>
      <w:bookmarkStart w:id="6" w:name="_Toc57115669"/>
      <w:r>
        <w:rPr>
          <w:lang w:val="sr-Latn-CS"/>
        </w:rPr>
        <w:t>Posetilac portala</w:t>
      </w:r>
      <w:bookmarkEnd w:id="6"/>
    </w:p>
    <w:p w:rsidR="006A53E1" w:rsidRDefault="006A53E1" w:rsidP="006A53E1">
      <w:pPr>
        <w:pStyle w:val="BodyText"/>
        <w:rPr>
          <w:color w:val="000000"/>
          <w:lang w:val="sr-Latn-CS"/>
        </w:rPr>
      </w:pPr>
      <w:r>
        <w:rPr>
          <w:color w:val="000000"/>
          <w:lang w:val="sr-Latn-CS"/>
        </w:rPr>
        <w:t>Posetilac aplikacije za konkurisanje  je osoba zainteresovana za neki od ponudjenih poslova.</w:t>
      </w:r>
    </w:p>
    <w:p w:rsidR="0020422A" w:rsidRPr="00CD763C" w:rsidRDefault="006A53E1" w:rsidP="00CD763C">
      <w:pPr>
        <w:pStyle w:val="BodyText"/>
        <w:rPr>
          <w:color w:val="000000"/>
          <w:lang w:val="sr-Latn-CS"/>
        </w:rPr>
      </w:pPr>
      <w:r>
        <w:rPr>
          <w:color w:val="000000"/>
          <w:lang w:val="sr-Latn-CS"/>
        </w:rPr>
        <w:t>Posetilac ima pristup svim javnim informacijama o zapo</w:t>
      </w:r>
      <w:r>
        <w:rPr>
          <w:color w:val="000000"/>
          <w:lang w:val="sr-Latn-RS"/>
        </w:rPr>
        <w:t xml:space="preserve">šljavanju </w:t>
      </w:r>
      <w:r>
        <w:rPr>
          <w:color w:val="000000"/>
          <w:lang w:val="sr-Latn-CS"/>
        </w:rPr>
        <w:t>i platama koje nude.</w:t>
      </w:r>
    </w:p>
    <w:p w:rsidR="00CD763C" w:rsidRDefault="00CD763C" w:rsidP="00CD763C">
      <w:pPr>
        <w:pStyle w:val="Heading2"/>
        <w:rPr>
          <w:lang w:val="sr-Latn-CS"/>
        </w:rPr>
      </w:pPr>
      <w:bookmarkStart w:id="7" w:name="_Toc57115670"/>
      <w:r>
        <w:rPr>
          <w:lang w:val="sr-Latn-CS"/>
        </w:rPr>
        <w:lastRenderedPageBreak/>
        <w:t>Radnik</w:t>
      </w:r>
      <w:bookmarkEnd w:id="7"/>
    </w:p>
    <w:p w:rsidR="00CD763C" w:rsidRDefault="00CD763C" w:rsidP="00CD763C">
      <w:pPr>
        <w:ind w:left="720"/>
        <w:rPr>
          <w:color w:val="000000"/>
          <w:lang w:val="sr-Latn-CS"/>
        </w:rPr>
      </w:pPr>
      <w:r>
        <w:rPr>
          <w:color w:val="000000"/>
          <w:lang w:val="sr-Latn-CS"/>
        </w:rPr>
        <w:t xml:space="preserve">Radnik je zadužen za ažuriranje podataka o ponudama . Radnik je pojedinac koji poseduje određeno radno iskustvo o </w:t>
      </w:r>
      <w:r w:rsidR="003331A4">
        <w:rPr>
          <w:color w:val="000000"/>
          <w:lang w:val="sr-Latn-CS"/>
        </w:rPr>
        <w:t xml:space="preserve">zapošljavanju </w:t>
      </w:r>
      <w:r>
        <w:rPr>
          <w:color w:val="000000"/>
          <w:lang w:val="sr-Latn-CS"/>
        </w:rPr>
        <w:t>i zadovoljavajući  nivo znanja na računaru. Radnik je profil korisnika koji obavlja sve poslove vezane za ažuriranje informa</w:t>
      </w:r>
      <w:r w:rsidR="003331A4">
        <w:rPr>
          <w:color w:val="000000"/>
          <w:lang w:val="sr-Latn-CS"/>
        </w:rPr>
        <w:t xml:space="preserve">cija o ponudjenim poslovima </w:t>
      </w:r>
      <w:r>
        <w:rPr>
          <w:color w:val="000000"/>
          <w:lang w:val="sr-Latn-CS"/>
        </w:rPr>
        <w:t xml:space="preserve"> i ima uvi</w:t>
      </w:r>
      <w:r w:rsidR="003331A4">
        <w:rPr>
          <w:color w:val="000000"/>
          <w:lang w:val="sr-Latn-CS"/>
        </w:rPr>
        <w:t>d u podatke prijavljenih korisnika za određeni posao</w:t>
      </w:r>
      <w:r>
        <w:rPr>
          <w:color w:val="000000"/>
          <w:lang w:val="sr-Latn-CS"/>
        </w:rPr>
        <w:t>. Da bi radnik mogao da ažurira podatke, potrebno je pristupiti adminskoj strani koja je povezana sa bazom podataka.</w:t>
      </w:r>
    </w:p>
    <w:p w:rsidR="00CD763C" w:rsidRPr="00CD763C" w:rsidRDefault="00CD763C" w:rsidP="00CD763C">
      <w:pPr>
        <w:rPr>
          <w:lang w:val="sr-Latn-CS"/>
        </w:rPr>
      </w:pPr>
    </w:p>
    <w:p w:rsidR="006E5E1D" w:rsidRDefault="006E5E1D" w:rsidP="006E5E1D">
      <w:pPr>
        <w:pStyle w:val="Heading2"/>
        <w:rPr>
          <w:lang w:val="sr-Latn-CS"/>
        </w:rPr>
      </w:pPr>
      <w:bookmarkStart w:id="8" w:name="_Toc57115671"/>
      <w:r>
        <w:rPr>
          <w:lang w:val="sr-Latn-CS"/>
        </w:rPr>
        <w:t>Administrator</w:t>
      </w:r>
      <w:bookmarkEnd w:id="8"/>
    </w:p>
    <w:p w:rsidR="003331A4" w:rsidRDefault="003331A4" w:rsidP="003331A4">
      <w:pPr>
        <w:pStyle w:val="BodyText"/>
        <w:rPr>
          <w:lang w:val="sr-Latn-CS"/>
        </w:rPr>
      </w:pPr>
      <w:r>
        <w:rPr>
          <w:lang w:val="sr-Latn-CS"/>
        </w:rPr>
        <w:t>Administrator je specijalni profil korisnika koji ima pristup svim funkcionalnostima portala, tj. može se naći u ulozi bilo kog korisnika portala. Administratorski profil je uveden kako bi se obezbedila što veća fleksibilnost u pogledu mogućnosti ažuriranja sadržaja na portalu.</w:t>
      </w:r>
    </w:p>
    <w:p w:rsidR="003331A4" w:rsidRPr="003331A4" w:rsidRDefault="003331A4" w:rsidP="003331A4">
      <w:pPr>
        <w:rPr>
          <w:lang w:val="sr-Latn-CS"/>
        </w:rPr>
      </w:pPr>
    </w:p>
    <w:p w:rsidR="00397DD2" w:rsidRDefault="006E5E1D" w:rsidP="00397DD2">
      <w:pPr>
        <w:pStyle w:val="Heading1"/>
        <w:rPr>
          <w:lang w:val="sr-Latn-CS"/>
        </w:rPr>
      </w:pPr>
      <w:bookmarkStart w:id="9" w:name="_Toc57115672"/>
      <w:r>
        <w:rPr>
          <w:lang w:val="sr-Latn-CS"/>
        </w:rPr>
        <w:t>Opis slučajeva korišćenja</w:t>
      </w:r>
      <w:bookmarkEnd w:id="9"/>
    </w:p>
    <w:p w:rsidR="00786068" w:rsidRPr="003372D3" w:rsidRDefault="003331A4" w:rsidP="00786068">
      <w:pPr>
        <w:pStyle w:val="Heading2"/>
        <w:rPr>
          <w:lang w:val="sr-Latn-CS"/>
        </w:rPr>
      </w:pPr>
      <w:bookmarkStart w:id="10" w:name="_Toc57115673"/>
      <w:r>
        <w:rPr>
          <w:lang w:val="sr-Latn-CS"/>
        </w:rPr>
        <w:t>Registracija</w:t>
      </w:r>
      <w:bookmarkEnd w:id="10"/>
    </w:p>
    <w:p w:rsidR="00397DD2" w:rsidRDefault="00EB10DF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</w:t>
      </w:r>
      <w:r w:rsidR="000366F2" w:rsidRPr="007E0B43">
        <w:rPr>
          <w:b/>
          <w:bCs/>
          <w:lang w:val="sr-Latn-CS"/>
        </w:rPr>
        <w:t>:</w:t>
      </w:r>
    </w:p>
    <w:p w:rsidR="003331A4" w:rsidRPr="003331A4" w:rsidRDefault="003331A4" w:rsidP="003331A4">
      <w:pPr>
        <w:pStyle w:val="BodyText"/>
        <w:rPr>
          <w:lang w:val="sr-Latn-CS"/>
        </w:rPr>
      </w:pPr>
      <w:r>
        <w:rPr>
          <w:lang w:val="sr-Latn-CS"/>
        </w:rPr>
        <w:t>Posetilac aplikacije unosi svoje podatke. Unošenjem korisničkog imena, email adrese, lozinke, adrese, broja telefona, posetilac kreira svoj lični nalog.</w:t>
      </w:r>
    </w:p>
    <w:p w:rsidR="00EB10DF" w:rsidRPr="007E0B43" w:rsidRDefault="00EB10DF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</w:t>
      </w:r>
      <w:r w:rsidR="000366F2" w:rsidRPr="007E0B43">
        <w:rPr>
          <w:b/>
          <w:bCs/>
          <w:lang w:val="sr-Latn-CS"/>
        </w:rPr>
        <w:t>:</w:t>
      </w:r>
    </w:p>
    <w:p w:rsidR="000366F2" w:rsidRDefault="00021123" w:rsidP="00EB10DF">
      <w:pPr>
        <w:pStyle w:val="BodyText"/>
        <w:rPr>
          <w:lang w:val="sr-Latn-CS"/>
        </w:rPr>
      </w:pPr>
      <w:r>
        <w:rPr>
          <w:lang w:val="sr-Latn-CS"/>
        </w:rPr>
        <w:t>Posetilac portala</w:t>
      </w:r>
    </w:p>
    <w:p w:rsidR="00EB10DF" w:rsidRPr="007E0B43" w:rsidRDefault="00EB10DF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</w:t>
      </w:r>
      <w:r w:rsidR="000366F2" w:rsidRPr="007E0B43">
        <w:rPr>
          <w:b/>
          <w:bCs/>
          <w:lang w:val="sr-Latn-CS"/>
        </w:rPr>
        <w:t>:</w:t>
      </w:r>
    </w:p>
    <w:p w:rsidR="000366F2" w:rsidRDefault="00946092" w:rsidP="00EB10DF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EB10DF" w:rsidRPr="007E0B43" w:rsidRDefault="00EB10DF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</w:t>
      </w:r>
      <w:r w:rsidR="000366F2" w:rsidRPr="007E0B43">
        <w:rPr>
          <w:b/>
          <w:bCs/>
          <w:lang w:val="sr-Latn-CS"/>
        </w:rPr>
        <w:t>:</w:t>
      </w:r>
    </w:p>
    <w:p w:rsidR="000366F2" w:rsidRDefault="00C503C2" w:rsidP="00946092">
      <w:pPr>
        <w:pStyle w:val="BodyText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>Posetilac portala unosi navedene lične podatke i pokreće njihovo čuvanje.</w:t>
      </w:r>
    </w:p>
    <w:p w:rsidR="00946092" w:rsidRDefault="00C503C2" w:rsidP="00946092">
      <w:pPr>
        <w:pStyle w:val="BodyText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>Tekuća stranica ga prebacuje na login stranicu sajta ukoliko je registracija bila uspešna.</w:t>
      </w:r>
    </w:p>
    <w:p w:rsidR="00EB10DF" w:rsidRDefault="00EB10DF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</w:t>
      </w:r>
      <w:r w:rsidR="000366F2" w:rsidRPr="007E0B43">
        <w:rPr>
          <w:b/>
          <w:bCs/>
          <w:lang w:val="sr-Latn-CS"/>
        </w:rPr>
        <w:t>:</w:t>
      </w:r>
    </w:p>
    <w:p w:rsidR="00C503C2" w:rsidRPr="00C503C2" w:rsidRDefault="00C503C2" w:rsidP="00C503C2">
      <w:pPr>
        <w:pStyle w:val="BodyText"/>
        <w:rPr>
          <w:lang w:val="sr-Latn-CS"/>
        </w:rPr>
      </w:pPr>
      <w:r>
        <w:rPr>
          <w:lang w:val="sr-Latn-CS"/>
        </w:rPr>
        <w:t>[</w:t>
      </w:r>
      <w:r>
        <w:rPr>
          <w:i/>
          <w:iCs/>
          <w:lang w:val="sr-Latn-CS"/>
        </w:rPr>
        <w:t>Korisničko ime i/ili email već postoje</w:t>
      </w:r>
      <w:r>
        <w:rPr>
          <w:lang w:val="sr-Latn-CS"/>
        </w:rPr>
        <w:t>] Prikazuje se obaveštenje na formi za registraciju.</w:t>
      </w:r>
    </w:p>
    <w:p w:rsidR="00EB10DF" w:rsidRDefault="00EB10DF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</w:t>
      </w:r>
      <w:r w:rsidR="000366F2" w:rsidRPr="007E0B43">
        <w:rPr>
          <w:b/>
          <w:bCs/>
          <w:lang w:val="sr-Latn-CS"/>
        </w:rPr>
        <w:t>:</w:t>
      </w:r>
    </w:p>
    <w:p w:rsidR="00C503C2" w:rsidRPr="00C503C2" w:rsidRDefault="00C503C2" w:rsidP="00C503C2">
      <w:pPr>
        <w:pStyle w:val="BodyText"/>
        <w:rPr>
          <w:lang w:val="sr-Latn-CS"/>
        </w:rPr>
      </w:pPr>
      <w:r>
        <w:rPr>
          <w:lang w:val="sr-Latn-CS"/>
        </w:rPr>
        <w:t>Kreiran je novi profil posetioca.</w:t>
      </w:r>
    </w:p>
    <w:p w:rsidR="000366F2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:rsidR="007E0B43" w:rsidRDefault="007E0B43" w:rsidP="00EB10DF">
      <w:pPr>
        <w:pStyle w:val="BodyText"/>
        <w:rPr>
          <w:lang w:val="sr-Latn-CS"/>
        </w:rPr>
      </w:pPr>
      <w:r w:rsidRPr="00E01AFB">
        <w:rPr>
          <w:highlight w:val="yellow"/>
          <w:lang w:val="sr-Latn-CS"/>
        </w:rPr>
        <w:t>...</w:t>
      </w:r>
    </w:p>
    <w:p w:rsidR="00786068" w:rsidRPr="003372D3" w:rsidRDefault="00786068" w:rsidP="00786068">
      <w:pPr>
        <w:pStyle w:val="Heading2"/>
        <w:rPr>
          <w:lang w:val="sr-Latn-CS"/>
        </w:rPr>
      </w:pPr>
      <w:bookmarkStart w:id="11" w:name="_Toc57115674"/>
      <w:r>
        <w:rPr>
          <w:lang w:val="sr-Latn-CS"/>
        </w:rPr>
        <w:t>Pr</w:t>
      </w:r>
      <w:r w:rsidR="00A31187">
        <w:rPr>
          <w:lang w:val="sr-Latn-CS"/>
        </w:rPr>
        <w:t>ijava</w:t>
      </w:r>
      <w:bookmarkEnd w:id="11"/>
    </w:p>
    <w:p w:rsid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A31187" w:rsidRPr="007E0B43" w:rsidRDefault="00A31187" w:rsidP="002C12A7">
      <w:pPr>
        <w:pStyle w:val="BodyText"/>
        <w:keepNext/>
        <w:rPr>
          <w:b/>
          <w:bCs/>
          <w:lang w:val="sr-Latn-CS"/>
        </w:rPr>
      </w:pPr>
      <w:r>
        <w:rPr>
          <w:lang w:val="sr-Latn-CS"/>
        </w:rPr>
        <w:t>Posetilac se prijavljuje na sajt u cilju pristupa specifičnih funkcija.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7E0B43" w:rsidRDefault="007E0B43" w:rsidP="007E0B43">
      <w:pPr>
        <w:pStyle w:val="BodyText"/>
        <w:rPr>
          <w:lang w:val="sr-Latn-CS"/>
        </w:rPr>
      </w:pPr>
      <w:r>
        <w:rPr>
          <w:lang w:val="sr-Latn-CS"/>
        </w:rPr>
        <w:t>Posetila</w:t>
      </w:r>
      <w:r w:rsidR="00A31187">
        <w:rPr>
          <w:lang w:val="sr-Latn-CS"/>
        </w:rPr>
        <w:t>c portala,  radnik.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7E0B43" w:rsidRDefault="00A31187" w:rsidP="007E0B43">
      <w:pPr>
        <w:pStyle w:val="BodyText"/>
        <w:rPr>
          <w:lang w:val="sr-Latn-CS"/>
        </w:rPr>
      </w:pPr>
      <w:r>
        <w:rPr>
          <w:lang w:val="sr-Latn-CS"/>
        </w:rPr>
        <w:t>Korisnik nije trenutno prijavljen.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Osnovni tok:</w:t>
      </w:r>
    </w:p>
    <w:p w:rsidR="007E0B43" w:rsidRDefault="00D270AF" w:rsidP="00D270AF">
      <w:pPr>
        <w:pStyle w:val="BodyText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>Korisnik bira opciju za</w:t>
      </w:r>
      <w:r w:rsidR="00A31187">
        <w:rPr>
          <w:lang w:val="sr-Latn-CS"/>
        </w:rPr>
        <w:t xml:space="preserve"> prijavljivanje sa bilo koje stranice sajta</w:t>
      </w:r>
      <w:r>
        <w:rPr>
          <w:lang w:val="sr-Latn-CS"/>
        </w:rPr>
        <w:t>.</w:t>
      </w:r>
    </w:p>
    <w:p w:rsidR="00D270AF" w:rsidRDefault="00D270AF" w:rsidP="00D270AF">
      <w:pPr>
        <w:pStyle w:val="BodyText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>Prika</w:t>
      </w:r>
      <w:r w:rsidR="00A31187">
        <w:rPr>
          <w:lang w:val="sr-Latn-CS"/>
        </w:rPr>
        <w:t>zuje se forma za prijavljivanje</w:t>
      </w:r>
      <w:r>
        <w:rPr>
          <w:lang w:val="sr-Latn-CS"/>
        </w:rPr>
        <w:t>.</w:t>
      </w:r>
    </w:p>
    <w:p w:rsidR="00A31187" w:rsidRDefault="00A31187" w:rsidP="00D270AF">
      <w:pPr>
        <w:pStyle w:val="BodyText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 xml:space="preserve">Korisnik unosi korisničko ime i lozinku, te nakon toga aktivira komandu </w:t>
      </w:r>
      <w:r w:rsidRPr="00A31187">
        <w:rPr>
          <w:i/>
          <w:lang w:val="sr-Latn-CS"/>
        </w:rPr>
        <w:t>Prijavi se.</w:t>
      </w:r>
    </w:p>
    <w:p w:rsidR="00D01CD3" w:rsidRPr="00D01CD3" w:rsidRDefault="00A31187" w:rsidP="00D01CD3">
      <w:pPr>
        <w:pStyle w:val="BodyText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 xml:space="preserve">Uneti podaci se proveravaju </w:t>
      </w:r>
      <w:r>
        <w:t>[</w:t>
      </w:r>
      <w:proofErr w:type="spellStart"/>
      <w:r>
        <w:t>izuzetak</w:t>
      </w:r>
      <w:proofErr w:type="spellEnd"/>
      <w:r>
        <w:t xml:space="preserve">: </w:t>
      </w:r>
      <w:proofErr w:type="spellStart"/>
      <w:r>
        <w:t>pogre</w:t>
      </w:r>
      <w:r w:rsidR="00D01CD3">
        <w:t>šno</w:t>
      </w:r>
      <w:proofErr w:type="spellEnd"/>
      <w:r w:rsidR="00D01CD3">
        <w:t xml:space="preserve"> </w:t>
      </w:r>
      <w:proofErr w:type="spellStart"/>
      <w:r w:rsidR="00D01CD3">
        <w:t>korisničko</w:t>
      </w:r>
      <w:proofErr w:type="spellEnd"/>
      <w:r w:rsidR="00D01CD3">
        <w:t xml:space="preserve"> </w:t>
      </w:r>
      <w:proofErr w:type="spellStart"/>
      <w:r w:rsidR="00D01CD3">
        <w:t>ime</w:t>
      </w:r>
      <w:proofErr w:type="spellEnd"/>
      <w:r w:rsidR="00D01CD3">
        <w:t xml:space="preserve"> i/</w:t>
      </w:r>
      <w:proofErr w:type="spellStart"/>
      <w:r w:rsidR="00D01CD3">
        <w:t>ili</w:t>
      </w:r>
      <w:proofErr w:type="spellEnd"/>
      <w:r w:rsidR="00D01CD3">
        <w:t xml:space="preserve"> </w:t>
      </w:r>
      <w:proofErr w:type="spellStart"/>
      <w:r w:rsidR="00D01CD3">
        <w:t>lozinka</w:t>
      </w:r>
      <w:proofErr w:type="spellEnd"/>
      <w:r>
        <w:t>]</w:t>
      </w:r>
      <w:r w:rsidR="00D01CD3">
        <w:t>.</w:t>
      </w:r>
    </w:p>
    <w:p w:rsidR="00D01CD3" w:rsidRPr="00D01CD3" w:rsidRDefault="00D01CD3" w:rsidP="00D01CD3">
      <w:pPr>
        <w:pStyle w:val="BodyText"/>
        <w:numPr>
          <w:ilvl w:val="0"/>
          <w:numId w:val="4"/>
        </w:numPr>
        <w:rPr>
          <w:lang w:val="sr-Latn-CS"/>
        </w:rPr>
      </w:pPr>
      <w:proofErr w:type="spellStart"/>
      <w:r>
        <w:t>Šalje</w:t>
      </w:r>
      <w:proofErr w:type="spellEnd"/>
      <w:r>
        <w:t xml:space="preserve"> se </w:t>
      </w:r>
      <w:proofErr w:type="spellStart"/>
      <w:r>
        <w:t>verifikacioni</w:t>
      </w:r>
      <w:proofErr w:type="spellEnd"/>
      <w:r>
        <w:t xml:space="preserve"> email </w:t>
      </w:r>
      <w:proofErr w:type="spellStart"/>
      <w:r>
        <w:t>korisniku</w:t>
      </w:r>
      <w:proofErr w:type="spellEnd"/>
      <w:r>
        <w:t xml:space="preserve"> </w:t>
      </w:r>
      <w:proofErr w:type="spellStart"/>
      <w:r>
        <w:t>nakon</w:t>
      </w:r>
      <w:proofErr w:type="spellEnd"/>
      <w:r>
        <w:t xml:space="preserve"> </w:t>
      </w:r>
      <w:proofErr w:type="spellStart"/>
      <w:proofErr w:type="gramStart"/>
      <w:r>
        <w:t>njegovog</w:t>
      </w:r>
      <w:proofErr w:type="spellEnd"/>
      <w:r>
        <w:t xml:space="preserve">  </w:t>
      </w:r>
      <w:proofErr w:type="spellStart"/>
      <w:r>
        <w:t>prvog</w:t>
      </w:r>
      <w:proofErr w:type="spellEnd"/>
      <w:proofErr w:type="gramEnd"/>
      <w:r>
        <w:t xml:space="preserve"> </w:t>
      </w:r>
      <w:proofErr w:type="spellStart"/>
      <w:r>
        <w:t>prijavljivanja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portal.</w:t>
      </w:r>
    </w:p>
    <w:p w:rsid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:rsidR="00D01CD3" w:rsidRPr="007E0B43" w:rsidRDefault="00D01CD3" w:rsidP="002C12A7">
      <w:pPr>
        <w:pStyle w:val="BodyText"/>
        <w:keepNext/>
        <w:rPr>
          <w:b/>
          <w:bCs/>
          <w:lang w:val="sr-Latn-CS"/>
        </w:rPr>
      </w:pPr>
      <w:r>
        <w:rPr>
          <w:lang w:val="sr-Latn-CS"/>
        </w:rPr>
        <w:t>[</w:t>
      </w:r>
      <w:r>
        <w:rPr>
          <w:i/>
          <w:iCs/>
          <w:lang w:val="sr-Latn-CS"/>
        </w:rPr>
        <w:t>Pogrešno korisničko ime i/ili lozinka</w:t>
      </w:r>
      <w:r>
        <w:rPr>
          <w:lang w:val="sr-Latn-CS"/>
        </w:rPr>
        <w:t>] Prikazuje se obaveštenje na formi za prijavljivanje.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7E0B43" w:rsidRDefault="00D01CD3" w:rsidP="00D01CD3">
      <w:pPr>
        <w:pStyle w:val="BodyText"/>
        <w:rPr>
          <w:lang w:val="sr-Latn-CS"/>
        </w:rPr>
      </w:pPr>
      <w:r>
        <w:rPr>
          <w:lang w:val="sr-Latn-CS"/>
        </w:rPr>
        <w:t>Korisnik je prijavljen na portal i ima pristup specifičnim opcijama u skladu sa svojim privilegijama.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  <w:r w:rsidR="00295E27" w:rsidRPr="00295E27">
        <w:rPr>
          <w:noProof/>
          <w:lang w:eastAsia="en-US"/>
        </w:rPr>
        <w:t xml:space="preserve"> </w:t>
      </w:r>
      <w:r w:rsidR="00295E27">
        <w:rPr>
          <w:noProof/>
          <w:lang w:eastAsia="en-US"/>
        </w:rPr>
        <w:drawing>
          <wp:inline distT="0" distB="0" distL="0" distR="0" wp14:anchorId="3424BC4C" wp14:editId="00587898">
            <wp:extent cx="6384366" cy="5120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9116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B43" w:rsidRDefault="007E0B43" w:rsidP="007E0B43">
      <w:pPr>
        <w:pStyle w:val="BodyText"/>
        <w:rPr>
          <w:lang w:val="sr-Latn-CS"/>
        </w:rPr>
      </w:pPr>
    </w:p>
    <w:p w:rsidR="00786068" w:rsidRPr="003372D3" w:rsidRDefault="00786068" w:rsidP="00786068">
      <w:pPr>
        <w:pStyle w:val="Heading2"/>
        <w:rPr>
          <w:lang w:val="sr-Latn-CS"/>
        </w:rPr>
      </w:pPr>
      <w:bookmarkStart w:id="12" w:name="_Toc57115675"/>
      <w:r>
        <w:rPr>
          <w:lang w:val="sr-Latn-CS"/>
        </w:rPr>
        <w:lastRenderedPageBreak/>
        <w:t xml:space="preserve">Pregled </w:t>
      </w:r>
      <w:r w:rsidR="00295E27">
        <w:rPr>
          <w:lang w:val="sr-Latn-CS"/>
        </w:rPr>
        <w:t>informacija o svim ponuđenim poslovima</w:t>
      </w:r>
      <w:bookmarkEnd w:id="12"/>
    </w:p>
    <w:p w:rsid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295E27" w:rsidRPr="00295E27" w:rsidRDefault="00295E27" w:rsidP="00295E27">
      <w:pPr>
        <w:pStyle w:val="BodyText"/>
        <w:rPr>
          <w:lang w:val="sr-Latn-CS"/>
        </w:rPr>
      </w:pPr>
      <w:r>
        <w:rPr>
          <w:lang w:val="sr-Latn-CS"/>
        </w:rPr>
        <w:t>Pregled slobodnih poslovnih ponuda obuhvata informacije o prevozu, radnom vremenu za određeni posao koji je u ponudi.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7E0B43" w:rsidRDefault="00295E27" w:rsidP="007E0B43">
      <w:pPr>
        <w:pStyle w:val="BodyText"/>
        <w:rPr>
          <w:lang w:val="sr-Latn-CS"/>
        </w:rPr>
      </w:pPr>
      <w:r>
        <w:rPr>
          <w:lang w:val="sr-Latn-CS"/>
        </w:rPr>
        <w:t>Posetilac portala</w:t>
      </w:r>
    </w:p>
    <w:p w:rsid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295E27" w:rsidRPr="007E0B43" w:rsidRDefault="00295E27" w:rsidP="002C12A7">
      <w:pPr>
        <w:pStyle w:val="BodyText"/>
        <w:keepNext/>
        <w:rPr>
          <w:b/>
          <w:bCs/>
          <w:lang w:val="sr-Latn-CS"/>
        </w:rPr>
      </w:pPr>
      <w:r>
        <w:rPr>
          <w:lang w:val="sr-Latn-CS"/>
        </w:rPr>
        <w:t>Trenutno je prikazana stranica koja sadrži informacije o zapošljavanju.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7E0B43" w:rsidRDefault="00295E27" w:rsidP="003A60C6">
      <w:pPr>
        <w:pStyle w:val="BodyText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>Prikazuje se stranica sa informacijama o dostupnim poslovnim ponudama.</w:t>
      </w:r>
    </w:p>
    <w:p w:rsidR="003A60C6" w:rsidRDefault="00295E27" w:rsidP="003A60C6">
      <w:pPr>
        <w:pStyle w:val="BodyText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>Posetilac da pregleda informacije da li ispunjava uslove za taj posao, i plati koja se nudi</w:t>
      </w:r>
      <w:r w:rsidR="003A60C6">
        <w:rPr>
          <w:lang w:val="sr-Latn-CS"/>
        </w:rP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:rsidR="007E0B43" w:rsidRDefault="003A60C6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7E0B43" w:rsidRDefault="003A60C6" w:rsidP="003A60C6">
      <w:pPr>
        <w:pStyle w:val="BodyText"/>
        <w:rPr>
          <w:lang w:val="sr-Latn-CS"/>
        </w:rPr>
      </w:pPr>
      <w:r>
        <w:rPr>
          <w:lang w:val="sr-Latn-CS"/>
        </w:rPr>
        <w:t>Tekuća stranica je stranica</w:t>
      </w:r>
      <w:r w:rsidR="00295E27">
        <w:rPr>
          <w:lang w:val="sr-Latn-CS"/>
        </w:rPr>
        <w:t xml:space="preserve"> sa informacijama za zapošljavanje</w:t>
      </w:r>
      <w:r>
        <w:rPr>
          <w:lang w:val="sr-Latn-CS"/>
        </w:rP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:rsidR="007E0B43" w:rsidRDefault="007E0B43" w:rsidP="007E0B43">
      <w:pPr>
        <w:pStyle w:val="BodyText"/>
        <w:rPr>
          <w:lang w:val="sr-Latn-CS"/>
        </w:rPr>
      </w:pPr>
      <w:r w:rsidRPr="00AC1C1F">
        <w:rPr>
          <w:highlight w:val="yellow"/>
          <w:lang w:val="sr-Latn-CS"/>
        </w:rPr>
        <w:t>...</w:t>
      </w:r>
    </w:p>
    <w:p w:rsidR="00786068" w:rsidRPr="003372D3" w:rsidRDefault="00723AA5" w:rsidP="00786068">
      <w:pPr>
        <w:pStyle w:val="Heading2"/>
        <w:rPr>
          <w:lang w:val="sr-Latn-CS"/>
        </w:rPr>
      </w:pPr>
      <w:bookmarkStart w:id="13" w:name="_Toc57115676"/>
      <w:r>
        <w:rPr>
          <w:lang w:val="sr-Latn-CS"/>
        </w:rPr>
        <w:t>Zakon  o poslovanju</w:t>
      </w:r>
      <w:bookmarkEnd w:id="13"/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7E0B43" w:rsidRDefault="0025395B" w:rsidP="007E0B43">
      <w:pPr>
        <w:pStyle w:val="BodyText"/>
        <w:rPr>
          <w:lang w:val="sr-Latn-CS"/>
        </w:rPr>
      </w:pPr>
      <w:r>
        <w:rPr>
          <w:lang w:val="sr-Latn-CS"/>
        </w:rPr>
        <w:t>Pri</w:t>
      </w:r>
      <w:r w:rsidR="00723AA5">
        <w:rPr>
          <w:lang w:val="sr-Latn-CS"/>
        </w:rPr>
        <w:t>kaz stranice sa izdvojenim tačkama zakona vezanih za poslovanje(zapošljavanje, sklapanje ugovora, raskidanje, itd)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7E0B43" w:rsidRDefault="00723AA5" w:rsidP="007E0B43">
      <w:pPr>
        <w:pStyle w:val="BodyText"/>
        <w:rPr>
          <w:lang w:val="sr-Latn-CS"/>
        </w:rPr>
      </w:pPr>
      <w:r>
        <w:rPr>
          <w:lang w:val="sr-Latn-CS"/>
        </w:rPr>
        <w:t>Posetilac portala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7E0B43" w:rsidRDefault="00723AA5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7E0B43" w:rsidRDefault="00723AA5" w:rsidP="0025395B">
      <w:pPr>
        <w:pStyle w:val="BodyText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 xml:space="preserve">Klikom na ponuđenu tačku </w:t>
      </w:r>
      <w:r w:rsidRPr="00723AA5">
        <w:rPr>
          <w:i/>
          <w:lang w:val="sr-Latn-CS"/>
        </w:rPr>
        <w:t>Zakon</w:t>
      </w:r>
      <w:r>
        <w:rPr>
          <w:lang w:val="sr-Latn-CS"/>
        </w:rPr>
        <w:t xml:space="preserve"> dobija sve informacije iz zakona za poslovanje.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:rsidR="007E0B43" w:rsidRDefault="0025395B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7E0B43" w:rsidRDefault="0025395B" w:rsidP="007E0B43">
      <w:pPr>
        <w:pStyle w:val="BodyText"/>
        <w:rPr>
          <w:lang w:val="sr-Latn-CS"/>
        </w:rPr>
      </w:pPr>
      <w:r>
        <w:rPr>
          <w:lang w:val="sr-Latn-CS"/>
        </w:rPr>
        <w:t>Tekuća stra</w:t>
      </w:r>
      <w:r w:rsidR="00723AA5">
        <w:rPr>
          <w:lang w:val="sr-Latn-CS"/>
        </w:rPr>
        <w:t>nica je stranica sa podacima o zakonu za poslovanje</w:t>
      </w:r>
      <w:r>
        <w:rPr>
          <w:lang w:val="sr-Latn-CS"/>
        </w:rP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:rsidR="007E0B43" w:rsidRDefault="007E0B43" w:rsidP="007E0B43">
      <w:pPr>
        <w:pStyle w:val="BodyText"/>
        <w:rPr>
          <w:lang w:val="sr-Latn-CS"/>
        </w:rPr>
      </w:pPr>
      <w:r w:rsidRPr="004831AE">
        <w:rPr>
          <w:highlight w:val="yellow"/>
          <w:lang w:val="sr-Latn-CS"/>
        </w:rPr>
        <w:t>...</w:t>
      </w:r>
    </w:p>
    <w:p w:rsidR="00786068" w:rsidRPr="003372D3" w:rsidRDefault="00625EC8" w:rsidP="00786068">
      <w:pPr>
        <w:pStyle w:val="Heading2"/>
        <w:rPr>
          <w:lang w:val="sr-Latn-CS"/>
        </w:rPr>
      </w:pPr>
      <w:bookmarkStart w:id="14" w:name="_Toc57115677"/>
      <w:r>
        <w:rPr>
          <w:lang w:val="sr-Latn-CS"/>
        </w:rPr>
        <w:lastRenderedPageBreak/>
        <w:t>Vreme i datum zakazanih sastanka</w:t>
      </w:r>
      <w:bookmarkEnd w:id="14"/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7E0B43" w:rsidRDefault="00373231" w:rsidP="00E55045">
      <w:pPr>
        <w:pStyle w:val="BodyText"/>
        <w:rPr>
          <w:lang w:val="sr-Latn-CS"/>
        </w:rPr>
      </w:pPr>
      <w:r>
        <w:rPr>
          <w:lang w:val="sr-Latn-CS"/>
        </w:rPr>
        <w:t>Prikaz</w:t>
      </w:r>
      <w:r w:rsidR="00625EC8">
        <w:rPr>
          <w:lang w:val="sr-Latn-CS"/>
        </w:rPr>
        <w:t xml:space="preserve"> stranice sa spiskom zakazanih termina za sastanke.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7E0B43" w:rsidRDefault="007E0B43" w:rsidP="007E0B43">
      <w:pPr>
        <w:pStyle w:val="BodyText"/>
        <w:rPr>
          <w:lang w:val="sr-Latn-CS"/>
        </w:rPr>
      </w:pPr>
      <w:r>
        <w:rPr>
          <w:lang w:val="sr-Latn-CS"/>
        </w:rPr>
        <w:t>Posetilac portala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7E0B43" w:rsidRDefault="00373231" w:rsidP="007E0B43">
      <w:pPr>
        <w:pStyle w:val="BodyText"/>
        <w:rPr>
          <w:lang w:val="sr-Latn-CS"/>
        </w:rPr>
      </w:pPr>
      <w:r>
        <w:rPr>
          <w:lang w:val="sr-Latn-CS"/>
        </w:rPr>
        <w:t>Trenutno je prika</w:t>
      </w:r>
      <w:r w:rsidR="00625EC8">
        <w:rPr>
          <w:lang w:val="sr-Latn-CS"/>
        </w:rPr>
        <w:t>zana stranica sa informacijama o sastancima, kako ugovoriti sastanak i koji termini su zauzeti</w:t>
      </w:r>
      <w:r>
        <w:rPr>
          <w:lang w:val="sr-Latn-CS"/>
        </w:rPr>
        <w:t>.</w:t>
      </w:r>
    </w:p>
    <w:p w:rsidR="00625EC8" w:rsidRDefault="00625EC8" w:rsidP="00625EC8">
      <w:pPr>
        <w:pStyle w:val="BodyText"/>
        <w:rPr>
          <w:lang w:val="sr-Latn-CS"/>
        </w:rPr>
      </w:pPr>
      <w:r>
        <w:rPr>
          <w:lang w:val="sr-Latn-CS"/>
        </w:rPr>
        <w:t>Jedan sastanak u toku jednog dana.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7E0B43" w:rsidRDefault="00373231" w:rsidP="00373231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>Korisnik bira opciju za prikaz publikacija u ko</w:t>
      </w:r>
      <w:r w:rsidR="001044A0">
        <w:rPr>
          <w:lang w:val="sr-Latn-CS"/>
        </w:rPr>
        <w:t>jima je spisak zakazanih termina</w:t>
      </w:r>
      <w:r>
        <w:rPr>
          <w:lang w:val="sr-Latn-CS"/>
        </w:rPr>
        <w:t>.</w:t>
      </w:r>
    </w:p>
    <w:p w:rsidR="00373231" w:rsidRDefault="001044A0" w:rsidP="00373231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>Prikazuje se stranica sa informacijama</w:t>
      </w:r>
      <w:r w:rsidR="00373231">
        <w:rPr>
          <w:lang w:val="sr-Latn-CS"/>
        </w:rP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:rsidR="007E0B43" w:rsidRDefault="00ED1FFE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7E0B43" w:rsidRDefault="00ED1FFE" w:rsidP="00B40836">
      <w:pPr>
        <w:pStyle w:val="BodyText"/>
        <w:rPr>
          <w:lang w:val="sr-Latn-CS"/>
        </w:rPr>
      </w:pPr>
      <w:r>
        <w:rPr>
          <w:lang w:val="sr-Latn-CS"/>
        </w:rPr>
        <w:t xml:space="preserve">Tekuća stranica je stranica sa </w:t>
      </w:r>
      <w:r w:rsidR="00B40836">
        <w:rPr>
          <w:lang w:val="sr-Latn-CS"/>
        </w:rPr>
        <w:t>spiskom</w:t>
      </w:r>
      <w:r w:rsidR="001044A0">
        <w:rPr>
          <w:lang w:val="sr-Latn-CS"/>
        </w:rPr>
        <w:t xml:space="preserve"> termina za sastanke</w:t>
      </w:r>
      <w:r>
        <w:rPr>
          <w:lang w:val="sr-Latn-CS"/>
        </w:rP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:rsidR="007E0B43" w:rsidRDefault="007E0B43" w:rsidP="007E0B43">
      <w:pPr>
        <w:pStyle w:val="BodyText"/>
        <w:rPr>
          <w:lang w:val="sr-Latn-CS"/>
        </w:rPr>
      </w:pPr>
      <w:r w:rsidRPr="00B40836">
        <w:rPr>
          <w:highlight w:val="yellow"/>
          <w:lang w:val="sr-Latn-CS"/>
        </w:rPr>
        <w:t>...</w:t>
      </w:r>
    </w:p>
    <w:p w:rsidR="00786068" w:rsidRPr="003372D3" w:rsidRDefault="009F5B4D" w:rsidP="00786068">
      <w:pPr>
        <w:pStyle w:val="Heading2"/>
        <w:rPr>
          <w:lang w:val="sr-Latn-CS"/>
        </w:rPr>
      </w:pPr>
      <w:bookmarkStart w:id="15" w:name="_Toc57115678"/>
      <w:r>
        <w:rPr>
          <w:lang w:val="sr-Latn-CS"/>
        </w:rPr>
        <w:t>Unos novih prijavljenih</w:t>
      </w:r>
      <w:bookmarkEnd w:id="15"/>
      <w:r>
        <w:rPr>
          <w:lang w:val="sr-Latn-CS"/>
        </w:rPr>
        <w:t xml:space="preserve"> </w:t>
      </w:r>
    </w:p>
    <w:p w:rsid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5000AB" w:rsidRPr="005000AB" w:rsidRDefault="005000AB" w:rsidP="005000AB">
      <w:pPr>
        <w:pStyle w:val="BodyText"/>
        <w:keepNext/>
        <w:rPr>
          <w:bCs/>
          <w:lang w:val="sr-Latn-CS"/>
        </w:rPr>
      </w:pPr>
      <w:r>
        <w:rPr>
          <w:bCs/>
          <w:lang w:val="sr-Latn-CS"/>
        </w:rPr>
        <w:t>Unos novih korisnika zainteresovanih za konkurisanje.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7E0B43" w:rsidRDefault="005000AB" w:rsidP="007E0B43">
      <w:pPr>
        <w:pStyle w:val="BodyText"/>
        <w:rPr>
          <w:lang w:val="sr-Latn-CS"/>
        </w:rPr>
      </w:pPr>
      <w:r>
        <w:rPr>
          <w:lang w:val="sr-Latn-CS"/>
        </w:rPr>
        <w:t>Radnik.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7E0B43" w:rsidRDefault="005000AB" w:rsidP="007E0B43">
      <w:pPr>
        <w:pStyle w:val="BodyText"/>
        <w:rPr>
          <w:lang w:val="sr-Latn-CS"/>
        </w:rPr>
      </w:pPr>
      <w:r>
        <w:rPr>
          <w:lang w:val="sr-Latn-CS"/>
        </w:rPr>
        <w:t>Korisnik je prijavljen na sajt.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7E0B43" w:rsidRDefault="005000AB" w:rsidP="00F93061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Radnik je u mogućnosti da dodaje nove korisnike u bazi</w:t>
      </w:r>
      <w:r w:rsidR="00F93061">
        <w:rPr>
          <w:lang w:val="sr-Latn-CS"/>
        </w:rPr>
        <w:t>.</w:t>
      </w:r>
    </w:p>
    <w:p w:rsidR="00F93061" w:rsidRDefault="005000AB" w:rsidP="00F93061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U bazi se prikazuje tabela sa korisnicima</w:t>
      </w:r>
      <w:r w:rsidR="00F93061">
        <w:rPr>
          <w:lang w:val="sr-Latn-CS"/>
        </w:rPr>
        <w:t>.</w:t>
      </w:r>
    </w:p>
    <w:p w:rsidR="00F93061" w:rsidRPr="005000AB" w:rsidRDefault="005000AB" w:rsidP="005000AB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 xml:space="preserve">Radnik bira opciju za dodavanje </w:t>
      </w:r>
      <w:r w:rsidR="00396C7D">
        <w:rPr>
          <w:lang w:val="sr-Latn-CS"/>
        </w:rPr>
        <w:t>novih prijavljenih</w:t>
      </w:r>
      <w:r w:rsidR="00F93061" w:rsidRPr="005000AB">
        <w:rPr>
          <w:lang w:val="sr-Latn-CS"/>
        </w:rPr>
        <w:t>.</w:t>
      </w:r>
    </w:p>
    <w:p w:rsidR="00F93061" w:rsidRDefault="00396C7D" w:rsidP="00F93061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Radnik kreira jedinstveni ID prijavljenog i unosi njegove podatke</w:t>
      </w:r>
      <w:r w:rsidR="00F93061">
        <w:rPr>
          <w:lang w:val="sr-Latn-CS"/>
        </w:rPr>
        <w:t>.</w:t>
      </w:r>
    </w:p>
    <w:p w:rsidR="00396C7D" w:rsidRDefault="00396C7D" w:rsidP="00F93061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Nakon unosa, bira opciju za čuvanje koja dodaje korisnika u bazi.</w:t>
      </w:r>
    </w:p>
    <w:p w:rsidR="00396C7D" w:rsidRDefault="00396C7D" w:rsidP="00396C7D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Vrši se ažuriranje baze podataka.</w:t>
      </w:r>
    </w:p>
    <w:p w:rsidR="00396C7D" w:rsidRPr="00396C7D" w:rsidRDefault="00396C7D" w:rsidP="00396C7D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Korisnik je dodat medju konkurente.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:rsidR="007E0B43" w:rsidRDefault="00B40836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Posledice:</w:t>
      </w:r>
    </w:p>
    <w:p w:rsidR="007E0B43" w:rsidRDefault="00396C7D" w:rsidP="00B40836">
      <w:pPr>
        <w:pStyle w:val="BodyText"/>
        <w:rPr>
          <w:lang w:val="sr-Latn-CS"/>
        </w:rPr>
      </w:pPr>
      <w:r>
        <w:rPr>
          <w:lang w:val="sr-Latn-CS"/>
        </w:rPr>
        <w:t>Dodati su novi korisnici.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:rsidR="007E0B43" w:rsidRDefault="007E0B43" w:rsidP="007E0B43">
      <w:pPr>
        <w:pStyle w:val="BodyText"/>
        <w:rPr>
          <w:lang w:val="sr-Latn-CS"/>
        </w:rPr>
      </w:pPr>
      <w:r w:rsidRPr="00B40836">
        <w:rPr>
          <w:highlight w:val="yellow"/>
          <w:lang w:val="sr-Latn-CS"/>
        </w:rPr>
        <w:t>...</w:t>
      </w:r>
    </w:p>
    <w:p w:rsidR="00786068" w:rsidRPr="003372D3" w:rsidRDefault="009F1B14" w:rsidP="00786068">
      <w:pPr>
        <w:pStyle w:val="Heading2"/>
        <w:rPr>
          <w:lang w:val="sr-Latn-CS"/>
        </w:rPr>
      </w:pPr>
      <w:bookmarkStart w:id="16" w:name="_Toc57115679"/>
      <w:r>
        <w:rPr>
          <w:lang w:val="sr-Latn-CS"/>
        </w:rPr>
        <w:t>Ažuriranje postojećih</w:t>
      </w:r>
      <w:bookmarkEnd w:id="16"/>
    </w:p>
    <w:p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DD4C2E" w:rsidRDefault="009F1B14" w:rsidP="00DD4C2E">
      <w:pPr>
        <w:pStyle w:val="BodyText"/>
        <w:rPr>
          <w:lang w:val="sr-Latn-CS"/>
        </w:rPr>
      </w:pPr>
      <w:r>
        <w:rPr>
          <w:lang w:val="sr-Latn-CS"/>
        </w:rPr>
        <w:t>Unos novih prijavljenih konkurenata.</w:t>
      </w:r>
    </w:p>
    <w:p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DD4C2E" w:rsidRDefault="00C711B8" w:rsidP="00DD4C2E">
      <w:pPr>
        <w:pStyle w:val="BodyText"/>
        <w:rPr>
          <w:lang w:val="sr-Latn-CS"/>
        </w:rPr>
      </w:pPr>
      <w:r>
        <w:rPr>
          <w:lang w:val="sr-Latn-CS"/>
        </w:rPr>
        <w:t>Radnik.</w:t>
      </w:r>
    </w:p>
    <w:p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DD4C2E" w:rsidRDefault="00C711B8" w:rsidP="00DD4C2E">
      <w:pPr>
        <w:pStyle w:val="BodyText"/>
        <w:rPr>
          <w:lang w:val="sr-Latn-CS"/>
        </w:rPr>
      </w:pPr>
      <w:r>
        <w:rPr>
          <w:lang w:val="sr-Latn-CS"/>
        </w:rPr>
        <w:t>Posetilac je prijavljen na sajt.</w:t>
      </w:r>
    </w:p>
    <w:p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DD4C2E" w:rsidRDefault="00C711B8" w:rsidP="002C12A7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>Radnik bira opciju za ispravku postojećih prijavljenih u bazi podataka</w:t>
      </w:r>
      <w:r w:rsidR="00DD4C2E">
        <w:rPr>
          <w:lang w:val="sr-Latn-CS"/>
        </w:rPr>
        <w:t>.</w:t>
      </w:r>
    </w:p>
    <w:p w:rsidR="00DD4C2E" w:rsidRDefault="009B32A9" w:rsidP="00DD4C2E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>Radnik unosi nove podatke za postojećeg prijavljenog korisnika</w:t>
      </w:r>
      <w:r w:rsidR="00DD4C2E">
        <w:rPr>
          <w:lang w:val="sr-Latn-CS"/>
        </w:rPr>
        <w:t>.</w:t>
      </w:r>
    </w:p>
    <w:p w:rsidR="00DD4C2E" w:rsidRDefault="009B32A9" w:rsidP="00DD4C2E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>Nakon unosa, bira opciju za čuvanje koja dodaje ažurira podatke u bazi</w:t>
      </w:r>
      <w:r w:rsidR="00DD4C2E">
        <w:rPr>
          <w:lang w:val="sr-Latn-CS"/>
        </w:rPr>
        <w:t>.</w:t>
      </w:r>
    </w:p>
    <w:p w:rsidR="009B32A9" w:rsidRPr="009B32A9" w:rsidRDefault="009B32A9" w:rsidP="009B32A9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>Vrši se ažuriranje baze podataka</w:t>
      </w:r>
      <w:r w:rsidR="00DD4C2E">
        <w:rPr>
          <w:lang w:val="sr-Latn-CS"/>
        </w:rPr>
        <w:t>.</w:t>
      </w:r>
    </w:p>
    <w:p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:rsidR="00DD4C2E" w:rsidRDefault="00DD4C2E" w:rsidP="00DD4C2E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DD4C2E" w:rsidRDefault="009B32A9" w:rsidP="00DD4C2E">
      <w:pPr>
        <w:pStyle w:val="BodyText"/>
        <w:rPr>
          <w:lang w:val="sr-Latn-CS"/>
        </w:rPr>
      </w:pPr>
      <w:r>
        <w:rPr>
          <w:lang w:val="sr-Latn-CS"/>
        </w:rPr>
        <w:t>Dodate su izmene korisnika</w:t>
      </w:r>
      <w:r w:rsidR="00DD4C2E">
        <w:rPr>
          <w:lang w:val="sr-Latn-CS"/>
        </w:rPr>
        <w:t>.</w:t>
      </w:r>
    </w:p>
    <w:p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:rsidR="00DD4C2E" w:rsidRDefault="00DD4C2E" w:rsidP="00DD4C2E">
      <w:pPr>
        <w:pStyle w:val="BodyText"/>
        <w:rPr>
          <w:lang w:val="sr-Latn-CS"/>
        </w:rPr>
      </w:pPr>
      <w:r w:rsidRPr="00B40836">
        <w:rPr>
          <w:highlight w:val="yellow"/>
          <w:lang w:val="sr-Latn-CS"/>
        </w:rPr>
        <w:t>...</w:t>
      </w:r>
    </w:p>
    <w:p w:rsidR="00786068" w:rsidRPr="003372D3" w:rsidRDefault="00785A86" w:rsidP="00785A86">
      <w:pPr>
        <w:pStyle w:val="Heading2"/>
        <w:rPr>
          <w:lang w:val="sr-Latn-CS"/>
        </w:rPr>
      </w:pPr>
      <w:bookmarkStart w:id="17" w:name="_Toc57115680"/>
      <w:r>
        <w:rPr>
          <w:lang w:val="sr-Latn-CS"/>
        </w:rPr>
        <w:t>Pre</w:t>
      </w:r>
      <w:r w:rsidR="00B733C2">
        <w:rPr>
          <w:lang w:val="sr-Latn-CS"/>
        </w:rPr>
        <w:t>traga po nazivu posla</w:t>
      </w:r>
      <w:bookmarkEnd w:id="17"/>
    </w:p>
    <w:p w:rsidR="007E0B43" w:rsidRPr="007E0B43" w:rsidRDefault="007E0B43" w:rsidP="007E0B43">
      <w:pPr>
        <w:pStyle w:val="BodyText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7E0B43" w:rsidRDefault="00B733C2" w:rsidP="007E0B43">
      <w:pPr>
        <w:pStyle w:val="BodyText"/>
        <w:rPr>
          <w:lang w:val="sr-Latn-CS"/>
        </w:rPr>
      </w:pPr>
      <w:r>
        <w:rPr>
          <w:lang w:val="sr-Latn-CS"/>
        </w:rPr>
        <w:t>Pretraga stranice sa listom naziva ponuđenih poslova</w:t>
      </w:r>
      <w:r w:rsidR="00C549E0">
        <w:rPr>
          <w:lang w:val="sr-Latn-CS"/>
        </w:rP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7E0B43" w:rsidRDefault="00B733C2" w:rsidP="007E0B43">
      <w:pPr>
        <w:pStyle w:val="BodyText"/>
        <w:rPr>
          <w:lang w:val="sr-Latn-CS"/>
        </w:rPr>
      </w:pPr>
      <w:r>
        <w:rPr>
          <w:lang w:val="sr-Latn-CS"/>
        </w:rPr>
        <w:t>Posetilac portala, Radnik</w:t>
      </w:r>
      <w:r w:rsidR="007E0B43">
        <w:rPr>
          <w:lang w:val="sr-Latn-CS"/>
        </w:rP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7E0B43" w:rsidRDefault="00B733C2" w:rsidP="007E0B43">
      <w:pPr>
        <w:pStyle w:val="BodyText"/>
        <w:rPr>
          <w:lang w:val="sr-Latn-CS"/>
        </w:rPr>
      </w:pPr>
      <w:r>
        <w:rPr>
          <w:lang w:val="sr-Latn-CS"/>
        </w:rPr>
        <w:t>Odabir pretrage po nazivu.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7E0B43" w:rsidRDefault="00B733C2" w:rsidP="00C549E0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>Posetilac bira pretragu po nazivu i unosi naziv željenog posla</w:t>
      </w:r>
      <w:r w:rsidR="00C549E0">
        <w:rPr>
          <w:lang w:val="sr-Latn-CS"/>
        </w:rPr>
        <w:t>.</w:t>
      </w:r>
    </w:p>
    <w:p w:rsidR="00C549E0" w:rsidRDefault="00C549E0" w:rsidP="00C549E0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>Prikazuje s</w:t>
      </w:r>
      <w:r w:rsidR="001E71A5">
        <w:rPr>
          <w:lang w:val="sr-Latn-CS"/>
        </w:rPr>
        <w:t>e lista poslova čiji se naziv potpuno poklapa sa unetim pojmom u polje za pretragu</w:t>
      </w:r>
      <w:r w:rsidR="00AF7F69">
        <w:rPr>
          <w:lang w:val="sr-Latn-CS"/>
        </w:rP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:rsidR="007E0B43" w:rsidRDefault="001E71A5" w:rsidP="007E0B43">
      <w:pPr>
        <w:pStyle w:val="BodyText"/>
        <w:rPr>
          <w:lang w:val="sr-Latn-CS"/>
        </w:rPr>
      </w:pPr>
      <w:r>
        <w:rPr>
          <w:lang w:val="sr-Latn-CS"/>
        </w:rPr>
        <w:t>Prikazuje se greška za uneti pojam</w:t>
      </w:r>
      <w:r w:rsidR="00C549E0">
        <w:rPr>
          <w:lang w:val="sr-Latn-CS"/>
        </w:rP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Posledice:</w:t>
      </w:r>
    </w:p>
    <w:p w:rsidR="007E0B43" w:rsidRDefault="00C549E0" w:rsidP="00C549E0">
      <w:pPr>
        <w:pStyle w:val="BodyText"/>
        <w:rPr>
          <w:lang w:val="sr-Latn-CS"/>
        </w:rPr>
      </w:pPr>
      <w:r>
        <w:rPr>
          <w:lang w:val="sr-Latn-CS"/>
        </w:rPr>
        <w:t xml:space="preserve">Tekuća stranica </w:t>
      </w:r>
      <w:r w:rsidR="001E71A5">
        <w:rPr>
          <w:lang w:val="sr-Latn-CS"/>
        </w:rPr>
        <w:t>je stranica sa listom poslova po nazivu</w:t>
      </w:r>
      <w:r w:rsidR="007E0B43">
        <w:rPr>
          <w:lang w:val="sr-Latn-CS"/>
        </w:rP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:rsidR="007E0B43" w:rsidRDefault="007E0B43" w:rsidP="007E0B43">
      <w:pPr>
        <w:pStyle w:val="BodyText"/>
        <w:rPr>
          <w:lang w:val="sr-Latn-CS"/>
        </w:rPr>
      </w:pPr>
      <w:r w:rsidRPr="00B40836">
        <w:rPr>
          <w:highlight w:val="yellow"/>
          <w:lang w:val="sr-Latn-CS"/>
        </w:rPr>
        <w:t>...</w:t>
      </w:r>
    </w:p>
    <w:p w:rsidR="00786068" w:rsidRPr="003372D3" w:rsidRDefault="00B62539" w:rsidP="003D60F1">
      <w:pPr>
        <w:pStyle w:val="Heading2"/>
        <w:rPr>
          <w:lang w:val="sr-Latn-CS"/>
        </w:rPr>
      </w:pPr>
      <w:bookmarkStart w:id="18" w:name="_Toc57115681"/>
      <w:r>
        <w:rPr>
          <w:lang w:val="sr-Latn-CS"/>
        </w:rPr>
        <w:t>Zahtev za konkurisanje</w:t>
      </w:r>
      <w:bookmarkEnd w:id="18"/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7E0B43" w:rsidRDefault="00B62539" w:rsidP="00CF2AB8">
      <w:pPr>
        <w:pStyle w:val="BodyText"/>
        <w:rPr>
          <w:lang w:val="sr-Latn-CS"/>
        </w:rPr>
      </w:pPr>
      <w:r>
        <w:rPr>
          <w:lang w:val="sr-Latn-CS"/>
        </w:rPr>
        <w:t>Posetilac šalje zahtev za konkurisanje koji se kasnije obrađuje</w:t>
      </w:r>
      <w:r w:rsidR="00CF2AB8" w:rsidRPr="00CF2AB8">
        <w:rPr>
          <w:lang w:val="sr-Latn-CS"/>
        </w:rP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7E0B43" w:rsidRDefault="00B62539" w:rsidP="007E0B43">
      <w:pPr>
        <w:pStyle w:val="BodyText"/>
        <w:rPr>
          <w:lang w:val="sr-Latn-CS"/>
        </w:rPr>
      </w:pPr>
      <w:r>
        <w:rPr>
          <w:lang w:val="sr-Latn-CS"/>
        </w:rPr>
        <w:t>Posetilac aplikacije.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7E0B43" w:rsidRDefault="00B62539" w:rsidP="00CF2AB8">
      <w:pPr>
        <w:pStyle w:val="BodyText"/>
        <w:rPr>
          <w:lang w:val="sr-Latn-CS"/>
        </w:rPr>
      </w:pPr>
      <w:r>
        <w:rPr>
          <w:lang w:val="sr-Latn-CS"/>
        </w:rPr>
        <w:t>Trenutno je prikazana stranica na kojoj se nalaze ponudjeni poslovi za koje je moguće konkurisati.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CF2AB8" w:rsidRPr="00CF2AB8" w:rsidRDefault="00B62539" w:rsidP="00CF2AB8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Prikazuje se stranica sa informacijama o ponođenim poslovima</w:t>
      </w:r>
      <w:r w:rsidR="00CF2AB8" w:rsidRPr="00CF2AB8">
        <w:rPr>
          <w:lang w:val="sr-Latn-CS"/>
        </w:rPr>
        <w:t>.</w:t>
      </w:r>
    </w:p>
    <w:p w:rsidR="00CF2AB8" w:rsidRPr="00CF2AB8" w:rsidRDefault="00B62539" w:rsidP="00CF2AB8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 xml:space="preserve">Ukoliko posetilac želi da konkuriše za dati posao, to obavlja klikom na dugme </w:t>
      </w:r>
      <w:r w:rsidRPr="00B62539">
        <w:rPr>
          <w:i/>
          <w:lang w:val="sr-Latn-CS"/>
        </w:rPr>
        <w:t>Konkuriši</w:t>
      </w:r>
      <w:r w:rsidR="00CF2AB8" w:rsidRPr="00CF2AB8">
        <w:rPr>
          <w:lang w:val="sr-Latn-CS"/>
        </w:rP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:rsidR="007E0B43" w:rsidRDefault="0074051A" w:rsidP="00CF2AB8">
      <w:pPr>
        <w:pStyle w:val="BodyText"/>
        <w:rPr>
          <w:lang w:val="sr-Latn-CS"/>
        </w:rPr>
      </w:pPr>
      <w:r>
        <w:rPr>
          <w:lang w:val="sr-Latn-CS"/>
        </w:rPr>
        <w:t>Nema</w:t>
      </w:r>
      <w:r w:rsidR="00CF2AB8" w:rsidRPr="00CF2AB8">
        <w:rPr>
          <w:lang w:val="sr-Latn-CS"/>
        </w:rP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7E0B43" w:rsidRPr="00CF2AB8" w:rsidRDefault="0074051A" w:rsidP="007E0B43">
      <w:pPr>
        <w:pStyle w:val="BodyText"/>
        <w:rPr>
          <w:lang w:val="sr-Latn-CS"/>
        </w:rPr>
      </w:pPr>
      <w:r>
        <w:rPr>
          <w:lang w:val="sr-Latn-CS"/>
        </w:rPr>
        <w:t>Tekuća stranica je stranica sa informacijama o konkurisanju</w:t>
      </w:r>
      <w:r w:rsidR="00CF2AB8" w:rsidRPr="00CF2AB8">
        <w:rPr>
          <w:lang w:val="sr-Latn-CS"/>
        </w:rP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:rsidR="007E0B43" w:rsidRDefault="0074051A" w:rsidP="007E0B43">
      <w:pPr>
        <w:pStyle w:val="BodyText"/>
        <w:rPr>
          <w:lang w:val="sr-Latn-CS"/>
        </w:rPr>
      </w:pPr>
      <w:r w:rsidRPr="0074051A">
        <w:rPr>
          <w:noProof/>
          <w:highlight w:val="yellow"/>
          <w:lang w:eastAsia="en-US"/>
        </w:rPr>
        <w:t>…</w:t>
      </w:r>
    </w:p>
    <w:p w:rsidR="00786068" w:rsidRPr="003372D3" w:rsidRDefault="0074051A" w:rsidP="007061AB">
      <w:pPr>
        <w:pStyle w:val="Heading2"/>
        <w:rPr>
          <w:lang w:val="sr-Latn-CS"/>
        </w:rPr>
      </w:pPr>
      <w:bookmarkStart w:id="19" w:name="_Toc57115682"/>
      <w:r>
        <w:rPr>
          <w:lang w:val="sr-Latn-CS"/>
        </w:rPr>
        <w:t>Forma za konkurisanje</w:t>
      </w:r>
      <w:bookmarkEnd w:id="19"/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9D5ECD" w:rsidRPr="009D5ECD" w:rsidRDefault="0074051A" w:rsidP="009D5ECD">
      <w:pPr>
        <w:pStyle w:val="BodyText"/>
        <w:rPr>
          <w:lang w:val="sr-Latn-CS"/>
        </w:rPr>
      </w:pPr>
      <w:r>
        <w:rPr>
          <w:lang w:val="sr-Latn-CS"/>
        </w:rPr>
        <w:t>Posetioci moraju da ostave podatke koji se zahtevaju</w:t>
      </w:r>
      <w:r w:rsidR="009D5ECD">
        <w:rPr>
          <w:lang w:val="sr-Latn-CS"/>
        </w:rP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7E0B43" w:rsidRDefault="0074051A" w:rsidP="007E0B43">
      <w:pPr>
        <w:pStyle w:val="BodyText"/>
        <w:rPr>
          <w:lang w:val="sr-Latn-CS"/>
        </w:rPr>
      </w:pPr>
      <w:r>
        <w:rPr>
          <w:lang w:val="sr-Latn-CS"/>
        </w:rPr>
        <w:t>Posetilac sajta, Radnik.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7E0B43" w:rsidRDefault="0074051A" w:rsidP="007E0B43">
      <w:pPr>
        <w:pStyle w:val="BodyText"/>
        <w:rPr>
          <w:lang w:val="sr-Latn-CS"/>
        </w:rPr>
      </w:pPr>
      <w:r>
        <w:rPr>
          <w:lang w:val="sr-Latn-CS"/>
        </w:rPr>
        <w:t xml:space="preserve">Posetilac treba da klikne dugme </w:t>
      </w:r>
      <w:r w:rsidRPr="0074051A">
        <w:rPr>
          <w:i/>
          <w:lang w:val="sr-Latn-CS"/>
        </w:rPr>
        <w:t>Konkuriši</w:t>
      </w:r>
      <w:r>
        <w:rPr>
          <w:lang w:val="sr-Latn-CS"/>
        </w:rP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9D5ECD" w:rsidRPr="009D5ECD" w:rsidRDefault="0074051A" w:rsidP="009F61E4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Otvara se forma za popunjavanje neophodnih podataka da bi konkurisanje bilo uspešno</w:t>
      </w:r>
      <w:r w:rsidR="009D5ECD" w:rsidRPr="009D5ECD">
        <w:rPr>
          <w:lang w:val="sr-Latn-CS"/>
        </w:rPr>
        <w:t>.</w:t>
      </w:r>
    </w:p>
    <w:p w:rsidR="009D5ECD" w:rsidRPr="009D5ECD" w:rsidRDefault="0074051A" w:rsidP="009D5ECD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Nakon ispunjene forme, podaci se šalju u bazu, gde ih radnik obrađuje.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:rsidR="007E0B43" w:rsidRPr="009F61E4" w:rsidRDefault="0074051A" w:rsidP="001E5849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74051A" w:rsidRDefault="0074051A" w:rsidP="0074051A">
      <w:pPr>
        <w:pStyle w:val="BodyText"/>
        <w:rPr>
          <w:lang w:val="sr-Latn-CS"/>
        </w:rPr>
      </w:pPr>
      <w:r>
        <w:rPr>
          <w:lang w:val="sr-Latn-CS"/>
        </w:rPr>
        <w:t>Posetilac ispunjava forme obavlja konkurisanje.</w:t>
      </w:r>
    </w:p>
    <w:p w:rsidR="007E0B43" w:rsidRDefault="007E0B43" w:rsidP="0074051A">
      <w:pPr>
        <w:pStyle w:val="BodyText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:rsidR="0074051A" w:rsidRPr="0074051A" w:rsidRDefault="0074051A" w:rsidP="0074051A">
      <w:pPr>
        <w:pStyle w:val="BodyText"/>
        <w:rPr>
          <w:lang w:val="sr-Latn-CS"/>
        </w:rPr>
      </w:pPr>
      <w:r w:rsidRPr="0074051A">
        <w:rPr>
          <w:bCs/>
          <w:highlight w:val="yellow"/>
          <w:lang w:val="sr-Latn-CS"/>
        </w:rPr>
        <w:lastRenderedPageBreak/>
        <w:t>...</w:t>
      </w:r>
    </w:p>
    <w:p w:rsidR="007E0B43" w:rsidRDefault="007E0B43" w:rsidP="009F61E4">
      <w:pPr>
        <w:pStyle w:val="BodyText"/>
        <w:rPr>
          <w:lang w:val="sr-Latn-CS"/>
        </w:rPr>
      </w:pPr>
    </w:p>
    <w:p w:rsidR="00786068" w:rsidRPr="003372D3" w:rsidRDefault="00C82E12" w:rsidP="00786068">
      <w:pPr>
        <w:pStyle w:val="Heading2"/>
        <w:rPr>
          <w:lang w:val="sr-Latn-CS"/>
        </w:rPr>
      </w:pPr>
      <w:bookmarkStart w:id="20" w:name="_Toc57115683"/>
      <w:r>
        <w:rPr>
          <w:lang w:val="sr-Latn-CS"/>
        </w:rPr>
        <w:t>Kontaktiranje odgovornog lica putem e-mail adrese</w:t>
      </w:r>
      <w:bookmarkEnd w:id="20"/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7E0B43" w:rsidRDefault="00C82E12" w:rsidP="00F31591">
      <w:pPr>
        <w:pStyle w:val="BodyText"/>
        <w:rPr>
          <w:lang w:val="sr-Latn-CS"/>
        </w:rPr>
      </w:pPr>
      <w:r>
        <w:rPr>
          <w:lang w:val="sr-Latn-CS"/>
        </w:rPr>
        <w:t>Korisnik kontaktira odgovorno lice i traži više informa</w:t>
      </w:r>
      <w:r w:rsidR="00884324">
        <w:rPr>
          <w:lang w:val="sr-Latn-CS"/>
        </w:rPr>
        <w:t>cija o nekoj poslovnoj ponudi.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7E0B43" w:rsidRDefault="00884324" w:rsidP="007C4972">
      <w:pPr>
        <w:pStyle w:val="BodyText"/>
        <w:rPr>
          <w:lang w:val="sr-Latn-CS"/>
        </w:rPr>
      </w:pPr>
      <w:r>
        <w:rPr>
          <w:lang w:val="sr-Latn-CS"/>
        </w:rPr>
        <w:t>Korisnik</w:t>
      </w:r>
      <w:r w:rsidR="007C4972">
        <w:rPr>
          <w:lang w:val="sr-Latn-CS"/>
        </w:rP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7E0B43" w:rsidRDefault="00A55444" w:rsidP="007E0B43">
      <w:pPr>
        <w:pStyle w:val="BodyText"/>
        <w:rPr>
          <w:lang w:val="sr-Latn-CS"/>
        </w:rPr>
      </w:pPr>
      <w:r>
        <w:rPr>
          <w:lang w:val="sr-Latn-CS"/>
        </w:rPr>
        <w:t>Korisnik je prijavljen na portal.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7E0B43" w:rsidRDefault="00884324" w:rsidP="00D77D96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Korisnik sa bilo koje stranice bira opciju za kontakt</w:t>
      </w:r>
      <w:r w:rsidR="00D77D96">
        <w:rPr>
          <w:lang w:val="sr-Latn-CS"/>
        </w:rPr>
        <w:t>.</w:t>
      </w:r>
    </w:p>
    <w:p w:rsidR="00D77D96" w:rsidRDefault="00D77D96" w:rsidP="00D77D96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Prikaz</w:t>
      </w:r>
      <w:r w:rsidR="00884324">
        <w:rPr>
          <w:lang w:val="sr-Latn-CS"/>
        </w:rPr>
        <w:t>uje se stranica sa formom</w:t>
      </w:r>
      <w:r>
        <w:rPr>
          <w:lang w:val="sr-Latn-CS"/>
        </w:rPr>
        <w:t>.</w:t>
      </w:r>
    </w:p>
    <w:p w:rsidR="00D77D96" w:rsidRDefault="00884324" w:rsidP="00D77D96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Korisnik unosi svoju e-mail adresu, ime, broj telefona i sastavlja poruku</w:t>
      </w:r>
      <w:r w:rsidR="00D77D96">
        <w:rPr>
          <w:lang w:val="sr-Latn-CS"/>
        </w:rPr>
        <w:t>.</w:t>
      </w:r>
    </w:p>
    <w:p w:rsidR="00D77D96" w:rsidRDefault="00884324" w:rsidP="00D77D96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Bira opciju za slanje, čim je data poruka poslata administratoru-radniku</w:t>
      </w:r>
      <w:r w:rsidR="00D77D96">
        <w:rPr>
          <w:lang w:val="sr-Latn-CS"/>
        </w:rP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:rsidR="007E0B43" w:rsidRPr="005B4961" w:rsidRDefault="00884324" w:rsidP="007E0B43">
      <w:pPr>
        <w:pStyle w:val="BodyText"/>
        <w:rPr>
          <w:lang w:val="sr-Latn-CS"/>
        </w:rPr>
      </w:pPr>
      <w:proofErr w:type="spellStart"/>
      <w:r>
        <w:t>Nema</w:t>
      </w:r>
      <w:proofErr w:type="spellEnd"/>
      <w: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7E0B43" w:rsidRDefault="00884324" w:rsidP="007E0B43">
      <w:pPr>
        <w:pStyle w:val="BodyText"/>
        <w:rPr>
          <w:lang w:val="sr-Latn-CS"/>
        </w:rPr>
      </w:pPr>
      <w:r>
        <w:rPr>
          <w:lang w:val="sr-Latn-CS"/>
        </w:rPr>
        <w:t>Administrator-radnik je dobio poruku od korisnika.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:rsidR="007E0B43" w:rsidRDefault="007E0B43" w:rsidP="007E0B43">
      <w:pPr>
        <w:pStyle w:val="BodyText"/>
        <w:rPr>
          <w:lang w:val="sr-Latn-CS"/>
        </w:rPr>
      </w:pPr>
      <w:r w:rsidRPr="00B40836">
        <w:rPr>
          <w:highlight w:val="yellow"/>
          <w:lang w:val="sr-Latn-CS"/>
        </w:rPr>
        <w:t>...</w:t>
      </w:r>
    </w:p>
    <w:p w:rsidR="006E5E1D" w:rsidRDefault="006E5E1D" w:rsidP="006E5E1D">
      <w:pPr>
        <w:pStyle w:val="Heading1"/>
        <w:rPr>
          <w:lang w:val="sr-Latn-CS"/>
        </w:rPr>
      </w:pPr>
      <w:bookmarkStart w:id="21" w:name="_Toc57115684"/>
      <w:r>
        <w:rPr>
          <w:lang w:val="sr-Latn-CS"/>
        </w:rPr>
        <w:t>Dodatni zahtevi</w:t>
      </w:r>
      <w:bookmarkEnd w:id="21"/>
    </w:p>
    <w:p w:rsidR="00834900" w:rsidRPr="003372D3" w:rsidRDefault="00132780" w:rsidP="00834900">
      <w:pPr>
        <w:pStyle w:val="Heading2"/>
        <w:rPr>
          <w:lang w:val="sr-Latn-CS"/>
        </w:rPr>
      </w:pPr>
      <w:bookmarkStart w:id="22" w:name="_Toc57115685"/>
      <w:r>
        <w:rPr>
          <w:lang w:val="sr-Latn-CS"/>
        </w:rPr>
        <w:t>Funkcionalnost</w:t>
      </w:r>
      <w:bookmarkEnd w:id="22"/>
    </w:p>
    <w:p w:rsidR="006E5E1D" w:rsidRDefault="00132780" w:rsidP="00132780">
      <w:pPr>
        <w:pStyle w:val="BodyText"/>
        <w:rPr>
          <w:lang w:val="sr-Latn-CS"/>
        </w:rPr>
      </w:pPr>
      <w:r>
        <w:rPr>
          <w:lang w:val="sr-Latn-CS"/>
        </w:rPr>
        <w:t>U ovom odeljku su specificirani funkcionalni zahtevi koji su zajednički za više slučajeva korišćenja</w:t>
      </w:r>
      <w:r w:rsidR="006E5E1D">
        <w:rPr>
          <w:lang w:val="sr-Latn-CS"/>
        </w:rPr>
        <w:t>.</w:t>
      </w:r>
    </w:p>
    <w:p w:rsidR="00167FDF" w:rsidRDefault="00884324" w:rsidP="00DD0501">
      <w:pPr>
        <w:pStyle w:val="BodyText"/>
        <w:rPr>
          <w:lang w:val="sr-Latn-CS"/>
        </w:rPr>
      </w:pPr>
      <w:r>
        <w:rPr>
          <w:lang w:val="sr-Latn-CS"/>
        </w:rPr>
        <w:t>ZaposliSe</w:t>
      </w:r>
      <w:r w:rsidR="00167FDF">
        <w:rPr>
          <w:lang w:val="sr-Latn-CS"/>
        </w:rPr>
        <w:t xml:space="preserve"> portal </w:t>
      </w:r>
      <w:r w:rsidR="00DD0501">
        <w:rPr>
          <w:lang w:val="sr-Latn-CS"/>
        </w:rPr>
        <w:t>ne zahteva nikakve dodatne funkcionalnosti</w:t>
      </w:r>
      <w:r w:rsidR="00167FDF">
        <w:rPr>
          <w:lang w:val="sr-Latn-CS"/>
        </w:rPr>
        <w:t>.</w:t>
      </w:r>
    </w:p>
    <w:p w:rsidR="00834900" w:rsidRDefault="00834900" w:rsidP="00834900">
      <w:pPr>
        <w:pStyle w:val="Heading2"/>
        <w:rPr>
          <w:lang w:val="sr-Latn-CS"/>
        </w:rPr>
      </w:pPr>
      <w:bookmarkStart w:id="23" w:name="_Toc57115686"/>
      <w:r>
        <w:rPr>
          <w:lang w:val="sr-Latn-CS"/>
        </w:rPr>
        <w:t>Upotrebivost</w:t>
      </w:r>
      <w:bookmarkEnd w:id="23"/>
    </w:p>
    <w:p w:rsidR="00834900" w:rsidRDefault="00132780" w:rsidP="00E41E1D">
      <w:pPr>
        <w:pStyle w:val="BodyText"/>
        <w:rPr>
          <w:lang w:val="sr-Latn-CS"/>
        </w:rPr>
      </w:pPr>
      <w:r>
        <w:rPr>
          <w:lang w:val="sr-Latn-CS"/>
        </w:rPr>
        <w:t>U ovom odeljku su specificirani zahtevi</w:t>
      </w:r>
      <w:r w:rsidR="00E41E1D">
        <w:rPr>
          <w:lang w:val="sr-Latn-CS"/>
        </w:rPr>
        <w:t xml:space="preserve"> koji su vezani za, ili utiču na </w:t>
      </w:r>
      <w:r>
        <w:rPr>
          <w:lang w:val="sr-Latn-CS"/>
        </w:rPr>
        <w:t>upotrebivosti sistema koji se razvija.</w:t>
      </w:r>
    </w:p>
    <w:p w:rsidR="001517F6" w:rsidRPr="001517F6" w:rsidRDefault="001517F6" w:rsidP="001517F6">
      <w:pPr>
        <w:pStyle w:val="BodyText"/>
        <w:keepNext/>
        <w:rPr>
          <w:b/>
          <w:bCs/>
          <w:lang w:val="sr-Latn-CS"/>
        </w:rPr>
      </w:pPr>
      <w:r w:rsidRPr="001517F6">
        <w:rPr>
          <w:b/>
          <w:bCs/>
          <w:lang w:val="sr-Latn-CS"/>
        </w:rPr>
        <w:t>Korisnički interfejs prilagođen korisniku:</w:t>
      </w:r>
    </w:p>
    <w:p w:rsidR="001517F6" w:rsidRDefault="00884324" w:rsidP="00F220C7">
      <w:pPr>
        <w:pStyle w:val="BodyText"/>
        <w:rPr>
          <w:lang w:val="sr-Latn-CS"/>
        </w:rPr>
      </w:pPr>
      <w:r>
        <w:rPr>
          <w:lang w:val="sr-Latn-CS"/>
        </w:rPr>
        <w:t>Korisnički interfejs ZaposliSe</w:t>
      </w:r>
      <w:r w:rsidR="00F220C7">
        <w:rPr>
          <w:lang w:val="sr-Latn-CS"/>
        </w:rPr>
        <w:t xml:space="preserve"> portala će biti dizajniran tako da bude omogućeno jednostavno i intuitivno korišćenje bez potrebe za organizovanjem dodatne obuke. </w:t>
      </w:r>
    </w:p>
    <w:p w:rsidR="00834900" w:rsidRPr="003372D3" w:rsidRDefault="00834900" w:rsidP="00834900">
      <w:pPr>
        <w:pStyle w:val="Heading2"/>
        <w:rPr>
          <w:lang w:val="sr-Latn-CS"/>
        </w:rPr>
      </w:pPr>
      <w:bookmarkStart w:id="24" w:name="_Toc57115687"/>
      <w:r>
        <w:rPr>
          <w:lang w:val="sr-Latn-CS"/>
        </w:rPr>
        <w:t>Pouzdanost</w:t>
      </w:r>
      <w:bookmarkEnd w:id="24"/>
    </w:p>
    <w:p w:rsidR="00834900" w:rsidRDefault="00E41E1D" w:rsidP="00834900">
      <w:pPr>
        <w:pStyle w:val="BodyText"/>
        <w:rPr>
          <w:lang w:val="sr-Latn-CS"/>
        </w:rPr>
      </w:pPr>
      <w:r>
        <w:rPr>
          <w:lang w:val="sr-Latn-CS"/>
        </w:rPr>
        <w:t>U ovom odeljku su specificirani zahtevi u pogledu pouzdanosti sistema koji se razvija.</w:t>
      </w:r>
    </w:p>
    <w:p w:rsidR="001517F6" w:rsidRPr="001517F6" w:rsidRDefault="001517F6" w:rsidP="001517F6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Dostupnost</w:t>
      </w:r>
      <w:r w:rsidRPr="001517F6">
        <w:rPr>
          <w:b/>
          <w:bCs/>
          <w:lang w:val="sr-Latn-CS"/>
        </w:rPr>
        <w:t>:</w:t>
      </w:r>
    </w:p>
    <w:p w:rsidR="001517F6" w:rsidRDefault="00884324" w:rsidP="00456A20">
      <w:pPr>
        <w:pStyle w:val="BodyText"/>
        <w:rPr>
          <w:lang w:val="sr-Latn-CS"/>
        </w:rPr>
      </w:pPr>
      <w:r>
        <w:rPr>
          <w:lang w:val="sr-Latn-CS"/>
        </w:rPr>
        <w:t>ZaposliSe</w:t>
      </w:r>
      <w:r w:rsidR="00456A20">
        <w:rPr>
          <w:lang w:val="sr-Latn-CS"/>
        </w:rPr>
        <w:t xml:space="preserve"> portal će biti dostupan 24 časa dnevno, 7 dana u nedelji. Vreme kada portal nije dostupan ne sme da pređe 10%.</w:t>
      </w:r>
    </w:p>
    <w:p w:rsidR="001517F6" w:rsidRPr="001517F6" w:rsidRDefault="001517F6" w:rsidP="00456A2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Srednje vreme između otkaza</w:t>
      </w:r>
      <w:r w:rsidRPr="001517F6">
        <w:rPr>
          <w:b/>
          <w:bCs/>
          <w:lang w:val="sr-Latn-CS"/>
        </w:rPr>
        <w:t>:</w:t>
      </w:r>
    </w:p>
    <w:p w:rsidR="001517F6" w:rsidRDefault="00456A20" w:rsidP="00456A20">
      <w:pPr>
        <w:pStyle w:val="BodyText"/>
        <w:rPr>
          <w:lang w:val="sr-Latn-CS"/>
        </w:rPr>
      </w:pPr>
      <w:r>
        <w:rPr>
          <w:lang w:val="sr-Latn-CS"/>
        </w:rPr>
        <w:t>Srednje vreme između dva sukcesivna otkaza ne sme da padne ispod 120 sati.</w:t>
      </w:r>
    </w:p>
    <w:p w:rsidR="00834900" w:rsidRPr="003372D3" w:rsidRDefault="00834900" w:rsidP="00834900">
      <w:pPr>
        <w:pStyle w:val="Heading2"/>
        <w:rPr>
          <w:lang w:val="sr-Latn-CS"/>
        </w:rPr>
      </w:pPr>
      <w:bookmarkStart w:id="25" w:name="_Toc57115688"/>
      <w:r>
        <w:rPr>
          <w:lang w:val="sr-Latn-CS"/>
        </w:rPr>
        <w:t>Performanse</w:t>
      </w:r>
      <w:bookmarkEnd w:id="25"/>
    </w:p>
    <w:p w:rsidR="00834900" w:rsidRDefault="00E41E1D" w:rsidP="00E41E1D">
      <w:pPr>
        <w:pStyle w:val="BodyText"/>
        <w:rPr>
          <w:lang w:val="sr-Latn-CS"/>
        </w:rPr>
      </w:pPr>
      <w:r>
        <w:rPr>
          <w:lang w:val="sr-Latn-CS"/>
        </w:rPr>
        <w:t>U ovom odeljku su specificirani zahtevi koji definišu željene performanse sistema koji se razvija.</w:t>
      </w:r>
    </w:p>
    <w:p w:rsidR="001517F6" w:rsidRPr="001517F6" w:rsidRDefault="001517F6" w:rsidP="001517F6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Broj korisnika koji simultano pristupaju</w:t>
      </w:r>
      <w:r w:rsidRPr="001517F6">
        <w:rPr>
          <w:b/>
          <w:bCs/>
          <w:lang w:val="sr-Latn-CS"/>
        </w:rPr>
        <w:t>:</w:t>
      </w:r>
    </w:p>
    <w:p w:rsidR="001517F6" w:rsidRDefault="00037080" w:rsidP="00037080">
      <w:pPr>
        <w:pStyle w:val="BodyText"/>
        <w:rPr>
          <w:lang w:val="sr-Latn-CS"/>
        </w:rPr>
      </w:pPr>
      <w:r>
        <w:rPr>
          <w:lang w:val="sr-Latn-CS"/>
        </w:rPr>
        <w:t>Sistem će da podrži do 1000 simultanih pristupa korisnika</w:t>
      </w:r>
      <w:r w:rsidR="00206198">
        <w:rPr>
          <w:lang w:val="sr-Latn-CS"/>
        </w:rPr>
        <w:t xml:space="preserve"> portalu</w:t>
      </w:r>
      <w:r>
        <w:rPr>
          <w:lang w:val="sr-Latn-CS"/>
        </w:rPr>
        <w:t>.</w:t>
      </w:r>
      <w:r w:rsidR="00F220C7">
        <w:rPr>
          <w:lang w:val="sr-Latn-CS"/>
        </w:rPr>
        <w:t xml:space="preserve"> </w:t>
      </w:r>
    </w:p>
    <w:p w:rsidR="001517F6" w:rsidRPr="001517F6" w:rsidRDefault="001517F6" w:rsidP="00456A2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Vreme odziva </w:t>
      </w:r>
      <w:r w:rsidR="00456A20">
        <w:rPr>
          <w:b/>
          <w:bCs/>
          <w:lang w:val="sr-Latn-CS"/>
        </w:rPr>
        <w:t xml:space="preserve">za pristup </w:t>
      </w:r>
      <w:r>
        <w:rPr>
          <w:b/>
          <w:bCs/>
          <w:lang w:val="sr-Latn-CS"/>
        </w:rPr>
        <w:t>baz</w:t>
      </w:r>
      <w:r w:rsidR="00456A20">
        <w:rPr>
          <w:b/>
          <w:bCs/>
          <w:lang w:val="sr-Latn-CS"/>
        </w:rPr>
        <w:t>i</w:t>
      </w:r>
      <w:r>
        <w:rPr>
          <w:b/>
          <w:bCs/>
          <w:lang w:val="sr-Latn-CS"/>
        </w:rPr>
        <w:t xml:space="preserve"> podataka</w:t>
      </w:r>
      <w:r w:rsidRPr="001517F6">
        <w:rPr>
          <w:b/>
          <w:bCs/>
          <w:lang w:val="sr-Latn-CS"/>
        </w:rPr>
        <w:t>:</w:t>
      </w:r>
    </w:p>
    <w:p w:rsidR="001517F6" w:rsidRDefault="00677488" w:rsidP="00677488">
      <w:pPr>
        <w:pStyle w:val="BodyText"/>
        <w:rPr>
          <w:lang w:val="sr-Latn-CS"/>
        </w:rPr>
      </w:pPr>
      <w:r>
        <w:rPr>
          <w:lang w:val="sr-Latn-CS"/>
        </w:rPr>
        <w:t>Vreme potrebno za pristupanje bazi podataka u cilju izvršenje nekog upita ne sme da veće od 5 sekundi.</w:t>
      </w:r>
    </w:p>
    <w:p w:rsidR="00834900" w:rsidRPr="003372D3" w:rsidRDefault="00E41E1D" w:rsidP="00E41E1D">
      <w:pPr>
        <w:pStyle w:val="Heading2"/>
        <w:rPr>
          <w:lang w:val="sr-Latn-CS"/>
        </w:rPr>
      </w:pPr>
      <w:bookmarkStart w:id="26" w:name="_Toc57115689"/>
      <w:r>
        <w:rPr>
          <w:lang w:val="sr-Latn-CS"/>
        </w:rPr>
        <w:t>Podrška i održavanje</w:t>
      </w:r>
      <w:bookmarkEnd w:id="26"/>
    </w:p>
    <w:p w:rsidR="00834900" w:rsidRDefault="00E41E1D" w:rsidP="00E41E1D">
      <w:pPr>
        <w:pStyle w:val="BodyText"/>
        <w:rPr>
          <w:lang w:val="sr-Latn-CS"/>
        </w:rPr>
      </w:pPr>
      <w:r>
        <w:rPr>
          <w:lang w:val="sr-Latn-CS"/>
        </w:rPr>
        <w:t>U ovom odeljku su specificirani zahtevi koji treba da poboljšaju stepen podrške i mogućnost održavanja sistema koji se razvija</w:t>
      </w:r>
      <w:r w:rsidRPr="00E41E1D">
        <w:rPr>
          <w:lang w:val="sr-Latn-CS"/>
        </w:rPr>
        <w:t>.</w:t>
      </w:r>
    </w:p>
    <w:p w:rsidR="00114E2C" w:rsidRDefault="00884324" w:rsidP="00114E2C">
      <w:pPr>
        <w:pStyle w:val="BodyText"/>
        <w:rPr>
          <w:lang w:val="sr-Latn-CS"/>
        </w:rPr>
      </w:pPr>
      <w:r>
        <w:rPr>
          <w:lang w:val="sr-Latn-CS"/>
        </w:rPr>
        <w:t xml:space="preserve">ZaposliSe </w:t>
      </w:r>
      <w:r w:rsidR="00114E2C">
        <w:rPr>
          <w:lang w:val="sr-Latn-CS"/>
        </w:rPr>
        <w:t>portal ne zahteva posebnu podršku i održavanje.</w:t>
      </w:r>
    </w:p>
    <w:p w:rsidR="00834900" w:rsidRPr="003372D3" w:rsidRDefault="00834900" w:rsidP="00E41E1D">
      <w:pPr>
        <w:pStyle w:val="Heading2"/>
        <w:rPr>
          <w:lang w:val="sr-Latn-CS"/>
        </w:rPr>
      </w:pPr>
      <w:bookmarkStart w:id="27" w:name="_Toc57115690"/>
      <w:r>
        <w:rPr>
          <w:lang w:val="sr-Latn-CS"/>
        </w:rPr>
        <w:t>Ograničenja</w:t>
      </w:r>
      <w:bookmarkEnd w:id="27"/>
    </w:p>
    <w:p w:rsidR="00834900" w:rsidRDefault="00E41E1D" w:rsidP="00E41E1D">
      <w:pPr>
        <w:pStyle w:val="BodyText"/>
        <w:rPr>
          <w:lang w:val="sr-Latn-CS"/>
        </w:rPr>
      </w:pPr>
      <w:r>
        <w:rPr>
          <w:lang w:val="sr-Latn-CS"/>
        </w:rPr>
        <w:t>U ovom odeljku su specificirana ograničenja kojih se treba pridržavati pri projektovanju sistema koji se razvija</w:t>
      </w:r>
      <w:r w:rsidRPr="00E41E1D">
        <w:rPr>
          <w:lang w:val="sr-Latn-CS"/>
        </w:rPr>
        <w:t>.</w:t>
      </w:r>
    </w:p>
    <w:p w:rsidR="00456A20" w:rsidRPr="001517F6" w:rsidRDefault="00A8646C" w:rsidP="00456A2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Hardverska platforma</w:t>
      </w:r>
      <w:r w:rsidR="00456A20" w:rsidRPr="001517F6">
        <w:rPr>
          <w:b/>
          <w:bCs/>
          <w:lang w:val="sr-Latn-CS"/>
        </w:rPr>
        <w:t>:</w:t>
      </w:r>
    </w:p>
    <w:p w:rsidR="00A8646C" w:rsidRPr="00A8646C" w:rsidRDefault="00A8646C" w:rsidP="00A8646C">
      <w:pPr>
        <w:pStyle w:val="BodyText"/>
        <w:rPr>
          <w:lang w:val="sr-Latn-CS"/>
        </w:rPr>
      </w:pPr>
      <w:r>
        <w:rPr>
          <w:lang w:val="sr-Latn-CS"/>
        </w:rPr>
        <w:t xml:space="preserve">Klijentski deo sistema treba da ima mogućnost izvršavanja na bilo kom PC računaru sa minimum </w:t>
      </w:r>
      <w:r w:rsidR="00884324">
        <w:rPr>
          <w:lang w:val="sr-Latn-CS"/>
        </w:rPr>
        <w:t xml:space="preserve"> Intel </w:t>
      </w:r>
      <w:r w:rsidRPr="00A8646C">
        <w:t>Pentium</w:t>
      </w:r>
      <w:r w:rsidR="00884324">
        <w:rPr>
          <w:lang w:val="sr-Latn-CS"/>
        </w:rPr>
        <w:t xml:space="preserve">  procesorom i 2G</w:t>
      </w:r>
      <w:r>
        <w:rPr>
          <w:lang w:val="sr-Latn-CS"/>
        </w:rPr>
        <w:t xml:space="preserve">B RAM memorije. </w:t>
      </w:r>
    </w:p>
    <w:p w:rsidR="00456A20" w:rsidRPr="00A8646C" w:rsidRDefault="00A8646C" w:rsidP="00884324">
      <w:pPr>
        <w:pStyle w:val="BodyText"/>
        <w:rPr>
          <w:lang w:val="sr-Latn-CS"/>
        </w:rPr>
      </w:pPr>
      <w:r>
        <w:rPr>
          <w:lang w:val="sr-Latn-CS"/>
        </w:rPr>
        <w:t>Serverski deo sistema će raditi na PC r</w:t>
      </w:r>
      <w:r w:rsidR="00884324">
        <w:rPr>
          <w:lang w:val="sr-Latn-CS"/>
        </w:rPr>
        <w:t>ačunaru sa procesorom Intel i3 i 4</w:t>
      </w:r>
      <w:r>
        <w:rPr>
          <w:lang w:val="sr-Latn-CS"/>
        </w:rPr>
        <w:t>GB RAM memorije.</w:t>
      </w:r>
    </w:p>
    <w:p w:rsidR="00456A20" w:rsidRPr="001517F6" w:rsidRDefault="00456A20" w:rsidP="00456A2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Tipovi Web čitača</w:t>
      </w:r>
      <w:r w:rsidRPr="001517F6">
        <w:rPr>
          <w:b/>
          <w:bCs/>
          <w:lang w:val="sr-Latn-CS"/>
        </w:rPr>
        <w:t>:</w:t>
      </w:r>
    </w:p>
    <w:p w:rsidR="00834900" w:rsidRPr="00397DD2" w:rsidRDefault="00884324" w:rsidP="00C64574">
      <w:pPr>
        <w:pStyle w:val="BodyText"/>
        <w:rPr>
          <w:lang w:val="sr-Latn-CS"/>
        </w:rPr>
      </w:pPr>
      <w:r>
        <w:rPr>
          <w:lang w:val="sr-Latn-CS"/>
        </w:rPr>
        <w:t>Klijentski deo ZaposliSe</w:t>
      </w:r>
      <w:r w:rsidR="001C5F47">
        <w:rPr>
          <w:lang w:val="sr-Latn-CS"/>
        </w:rPr>
        <w:t xml:space="preserve"> portala će biti optimizovan za sledeće Web čitače: Internet Explorer 6.0 i noviji, Opera 8.0 i noviji, kao i Firefox</w:t>
      </w:r>
      <w:r w:rsidR="00167FDF">
        <w:rPr>
          <w:lang w:val="sr-Latn-CS"/>
        </w:rPr>
        <w:t xml:space="preserve"> (Mozilla)</w:t>
      </w:r>
      <w:r w:rsidR="005124A6">
        <w:rPr>
          <w:lang w:val="sr-Latn-CS"/>
        </w:rPr>
        <w:t>, Google Chrome</w:t>
      </w:r>
      <w:r w:rsidR="00167FDF">
        <w:rPr>
          <w:lang w:val="sr-Latn-CS"/>
        </w:rPr>
        <w:t>.</w:t>
      </w:r>
    </w:p>
    <w:sectPr w:rsidR="00834900" w:rsidRPr="00397DD2">
      <w:headerReference w:type="default" r:id="rId17"/>
      <w:footerReference w:type="default" r:id="rId18"/>
      <w:headerReference w:type="first" r:id="rId19"/>
      <w:footerReference w:type="first" r:id="rId20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2B49" w:rsidRDefault="008F2B49">
      <w:r>
        <w:separator/>
      </w:r>
    </w:p>
  </w:endnote>
  <w:endnote w:type="continuationSeparator" w:id="0">
    <w:p w:rsidR="008F2B49" w:rsidRDefault="008F2B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471B" w:rsidRDefault="0049471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9471B" w:rsidRDefault="0049471B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808"/>
      <w:gridCol w:w="4050"/>
      <w:gridCol w:w="2628"/>
    </w:tblGrid>
    <w:tr w:rsidR="0049471B" w:rsidRPr="003372D3">
      <w:tc>
        <w:tcPr>
          <w:tcW w:w="2808" w:type="dxa"/>
          <w:tcBorders>
            <w:top w:val="nil"/>
            <w:left w:val="nil"/>
            <w:bottom w:val="nil"/>
            <w:right w:val="nil"/>
          </w:tcBorders>
        </w:tcPr>
        <w:p w:rsidR="0049471B" w:rsidRPr="003372D3" w:rsidRDefault="0049471B">
          <w:pPr>
            <w:ind w:right="360"/>
            <w:rPr>
              <w:lang w:val="sr-Latn-CS"/>
            </w:rPr>
          </w:pPr>
          <w:r w:rsidRPr="003372D3">
            <w:rPr>
              <w:lang w:val="sr-Latn-CS"/>
            </w:rPr>
            <w:t>Poverljivo</w:t>
          </w:r>
        </w:p>
      </w:tc>
      <w:tc>
        <w:tcPr>
          <w:tcW w:w="4050" w:type="dxa"/>
          <w:tcBorders>
            <w:top w:val="nil"/>
            <w:left w:val="nil"/>
            <w:bottom w:val="nil"/>
            <w:right w:val="nil"/>
          </w:tcBorders>
        </w:tcPr>
        <w:p w:rsidR="0049471B" w:rsidRPr="003372D3" w:rsidRDefault="0049471B">
          <w:pPr>
            <w:jc w:val="center"/>
            <w:rPr>
              <w:lang w:val="sr-Latn-CS"/>
            </w:rPr>
          </w:pPr>
          <w:r w:rsidRPr="003372D3">
            <w:rPr>
              <w:lang w:val="sr-Latn-CS"/>
            </w:rPr>
            <w:sym w:font="Symbol" w:char="F0D3"/>
          </w:r>
          <w:r>
            <w:rPr>
              <w:lang w:val="sr-Latn-CS"/>
            </w:rPr>
            <w:t>KZPTeam, 2020.</w:t>
          </w:r>
        </w:p>
      </w:tc>
      <w:tc>
        <w:tcPr>
          <w:tcW w:w="2628" w:type="dxa"/>
          <w:tcBorders>
            <w:top w:val="nil"/>
            <w:left w:val="nil"/>
            <w:bottom w:val="nil"/>
            <w:right w:val="nil"/>
          </w:tcBorders>
        </w:tcPr>
        <w:p w:rsidR="0049471B" w:rsidRPr="003372D3" w:rsidRDefault="0049471B">
          <w:pPr>
            <w:jc w:val="right"/>
            <w:rPr>
              <w:lang w:val="sr-Latn-CS"/>
            </w:rPr>
          </w:pPr>
          <w:r w:rsidRPr="003372D3">
            <w:rPr>
              <w:lang w:val="sr-Latn-CS"/>
            </w:rPr>
            <w:t xml:space="preserve">Strana </w:t>
          </w:r>
          <w:r w:rsidRPr="003372D3">
            <w:rPr>
              <w:rStyle w:val="PageNumber"/>
              <w:lang w:val="sr-Latn-CS"/>
            </w:rPr>
            <w:fldChar w:fldCharType="begin"/>
          </w:r>
          <w:r w:rsidRPr="003372D3">
            <w:rPr>
              <w:rStyle w:val="PageNumber"/>
              <w:lang w:val="sr-Latn-CS"/>
            </w:rPr>
            <w:instrText xml:space="preserve"> PAGE </w:instrText>
          </w:r>
          <w:r w:rsidRPr="003372D3">
            <w:rPr>
              <w:rStyle w:val="PageNumber"/>
              <w:lang w:val="sr-Latn-CS"/>
            </w:rPr>
            <w:fldChar w:fldCharType="separate"/>
          </w:r>
          <w:r w:rsidR="00A10781">
            <w:rPr>
              <w:rStyle w:val="PageNumber"/>
              <w:noProof/>
              <w:lang w:val="sr-Latn-CS"/>
            </w:rPr>
            <w:t>4</w:t>
          </w:r>
          <w:r w:rsidRPr="003372D3">
            <w:rPr>
              <w:rStyle w:val="PageNumber"/>
              <w:lang w:val="sr-Latn-CS"/>
            </w:rPr>
            <w:fldChar w:fldCharType="end"/>
          </w:r>
          <w:r w:rsidRPr="003372D3">
            <w:rPr>
              <w:rStyle w:val="PageNumber"/>
              <w:lang w:val="sr-Latn-CS"/>
            </w:rPr>
            <w:t xml:space="preserve"> od </w:t>
          </w:r>
          <w:r w:rsidRPr="003372D3">
            <w:rPr>
              <w:rStyle w:val="PageNumber"/>
              <w:lang w:val="sr-Latn-CS"/>
            </w:rPr>
            <w:fldChar w:fldCharType="begin"/>
          </w:r>
          <w:r w:rsidRPr="003372D3">
            <w:rPr>
              <w:rStyle w:val="PageNumber"/>
              <w:lang w:val="sr-Latn-CS"/>
            </w:rPr>
            <w:instrText xml:space="preserve"> NUMPAGES  \* MERGEFORMAT </w:instrText>
          </w:r>
          <w:r w:rsidRPr="003372D3">
            <w:rPr>
              <w:rStyle w:val="PageNumber"/>
              <w:lang w:val="sr-Latn-CS"/>
            </w:rPr>
            <w:fldChar w:fldCharType="separate"/>
          </w:r>
          <w:r w:rsidR="00A10781">
            <w:rPr>
              <w:rStyle w:val="PageNumber"/>
              <w:noProof/>
              <w:lang w:val="sr-Latn-CS"/>
            </w:rPr>
            <w:t>14</w:t>
          </w:r>
          <w:r w:rsidRPr="003372D3">
            <w:rPr>
              <w:rStyle w:val="PageNumber"/>
              <w:lang w:val="sr-Latn-CS"/>
            </w:rPr>
            <w:fldChar w:fldCharType="end"/>
          </w:r>
        </w:p>
      </w:tc>
    </w:tr>
  </w:tbl>
  <w:p w:rsidR="0049471B" w:rsidRPr="003372D3" w:rsidRDefault="0049471B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471B" w:rsidRDefault="0049471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2B49" w:rsidRDefault="008F2B49">
      <w:r>
        <w:separator/>
      </w:r>
    </w:p>
  </w:footnote>
  <w:footnote w:type="continuationSeparator" w:id="0">
    <w:p w:rsidR="008F2B49" w:rsidRDefault="008F2B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471B" w:rsidRDefault="0049471B">
    <w:pPr>
      <w:rPr>
        <w:sz w:val="24"/>
      </w:rPr>
    </w:pPr>
  </w:p>
  <w:p w:rsidR="0049471B" w:rsidRDefault="0049471B">
    <w:pPr>
      <w:pBdr>
        <w:top w:val="single" w:sz="6" w:space="1" w:color="auto"/>
      </w:pBdr>
      <w:rPr>
        <w:sz w:val="24"/>
      </w:rPr>
    </w:pPr>
  </w:p>
  <w:p w:rsidR="0049471B" w:rsidRDefault="0049471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KZPTeam</w:t>
    </w:r>
    <w:proofErr w:type="spellEnd"/>
  </w:p>
  <w:p w:rsidR="0049471B" w:rsidRDefault="0049471B">
    <w:pPr>
      <w:pBdr>
        <w:bottom w:val="single" w:sz="6" w:space="1" w:color="auto"/>
      </w:pBdr>
      <w:jc w:val="right"/>
      <w:rPr>
        <w:sz w:val="24"/>
      </w:rPr>
    </w:pPr>
  </w:p>
  <w:p w:rsidR="0049471B" w:rsidRDefault="0049471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49471B" w:rsidRPr="003372D3">
      <w:tc>
        <w:tcPr>
          <w:tcW w:w="6379" w:type="dxa"/>
        </w:tcPr>
        <w:p w:rsidR="0049471B" w:rsidRPr="003372D3" w:rsidRDefault="0049471B">
          <w:pPr>
            <w:rPr>
              <w:lang w:val="sr-Latn-CS"/>
            </w:rPr>
          </w:pPr>
          <w:r>
            <w:rPr>
              <w:lang w:val="sr-Latn-CS"/>
            </w:rPr>
            <w:t>ZaposliSe</w:t>
          </w:r>
        </w:p>
      </w:tc>
      <w:tc>
        <w:tcPr>
          <w:tcW w:w="3179" w:type="dxa"/>
        </w:tcPr>
        <w:p w:rsidR="0049471B" w:rsidRPr="003372D3" w:rsidRDefault="0049471B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 w:rsidRPr="003372D3">
            <w:rPr>
              <w:lang w:val="sr-Latn-CS"/>
            </w:rPr>
            <w:t xml:space="preserve">  Verzija:           1.0</w:t>
          </w:r>
        </w:p>
      </w:tc>
    </w:tr>
    <w:tr w:rsidR="0049471B" w:rsidRPr="003372D3">
      <w:tc>
        <w:tcPr>
          <w:tcW w:w="6379" w:type="dxa"/>
        </w:tcPr>
        <w:p w:rsidR="0049471B" w:rsidRPr="003372D3" w:rsidRDefault="0049471B">
          <w:pPr>
            <w:rPr>
              <w:lang w:val="sr-Latn-CS"/>
            </w:rPr>
          </w:pPr>
          <w:r>
            <w:rPr>
              <w:lang w:val="sr-Latn-CS"/>
            </w:rPr>
            <w:t>Specifikacija zahteva</w:t>
          </w:r>
        </w:p>
      </w:tc>
      <w:tc>
        <w:tcPr>
          <w:tcW w:w="3179" w:type="dxa"/>
        </w:tcPr>
        <w:p w:rsidR="0049471B" w:rsidRPr="003372D3" w:rsidRDefault="0049471B">
          <w:pPr>
            <w:rPr>
              <w:lang w:val="sr-Latn-CS"/>
            </w:rPr>
          </w:pPr>
          <w:r>
            <w:rPr>
              <w:lang w:val="sr-Latn-CS"/>
            </w:rPr>
            <w:t xml:space="preserve">  Datum:  9.11.2020</w:t>
          </w:r>
          <w:r w:rsidRPr="003372D3">
            <w:rPr>
              <w:lang w:val="sr-Latn-CS"/>
            </w:rPr>
            <w:t>. god.</w:t>
          </w:r>
        </w:p>
      </w:tc>
    </w:tr>
    <w:tr w:rsidR="0049471B" w:rsidRPr="003372D3">
      <w:tc>
        <w:tcPr>
          <w:tcW w:w="9558" w:type="dxa"/>
          <w:gridSpan w:val="2"/>
        </w:tcPr>
        <w:p w:rsidR="0049471B" w:rsidRPr="003372D3" w:rsidRDefault="0049471B">
          <w:pPr>
            <w:rPr>
              <w:lang w:val="sr-Latn-CS"/>
            </w:rPr>
          </w:pPr>
          <w:r>
            <w:rPr>
              <w:lang w:val="sr-Latn-CS"/>
            </w:rPr>
            <w:t>KZP-ZaposliSe</w:t>
          </w:r>
          <w:r w:rsidRPr="003372D3">
            <w:rPr>
              <w:lang w:val="sr-Latn-CS"/>
            </w:rPr>
            <w:t>-0</w:t>
          </w:r>
          <w:r>
            <w:rPr>
              <w:lang w:val="sr-Latn-CS"/>
            </w:rPr>
            <w:t>4</w:t>
          </w:r>
        </w:p>
      </w:tc>
    </w:tr>
  </w:tbl>
  <w:p w:rsidR="0049471B" w:rsidRPr="003372D3" w:rsidRDefault="0049471B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471B" w:rsidRDefault="0049471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70166"/>
    <w:multiLevelType w:val="hybridMultilevel"/>
    <w:tmpl w:val="9CE2104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>
    <w:nsid w:val="097A2BE6"/>
    <w:multiLevelType w:val="hybridMultilevel"/>
    <w:tmpl w:val="F14482B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BF57198"/>
    <w:multiLevelType w:val="hybridMultilevel"/>
    <w:tmpl w:val="25B2817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>
    <w:nsid w:val="0D4A01FC"/>
    <w:multiLevelType w:val="hybridMultilevel"/>
    <w:tmpl w:val="996AE6B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nsid w:val="15837FA4"/>
    <w:multiLevelType w:val="hybridMultilevel"/>
    <w:tmpl w:val="F8F8F49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19FD27E0"/>
    <w:multiLevelType w:val="hybridMultilevel"/>
    <w:tmpl w:val="D63C638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2A2760CA"/>
    <w:multiLevelType w:val="hybridMultilevel"/>
    <w:tmpl w:val="F8A6AE4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2D4F7BB7"/>
    <w:multiLevelType w:val="hybridMultilevel"/>
    <w:tmpl w:val="7DC6A316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2DFD0602"/>
    <w:multiLevelType w:val="hybridMultilevel"/>
    <w:tmpl w:val="6E785DA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>
    <w:nsid w:val="2F423436"/>
    <w:multiLevelType w:val="hybridMultilevel"/>
    <w:tmpl w:val="91D2C81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nsid w:val="33574F17"/>
    <w:multiLevelType w:val="hybridMultilevel"/>
    <w:tmpl w:val="C0BC8F6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>
    <w:nsid w:val="434A2CF6"/>
    <w:multiLevelType w:val="hybridMultilevel"/>
    <w:tmpl w:val="38CA26A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>
    <w:nsid w:val="47F710F1"/>
    <w:multiLevelType w:val="hybridMultilevel"/>
    <w:tmpl w:val="26FC02B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>
    <w:nsid w:val="4FCA3870"/>
    <w:multiLevelType w:val="hybridMultilevel"/>
    <w:tmpl w:val="B8AC37B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>
    <w:nsid w:val="50C1520B"/>
    <w:multiLevelType w:val="hybridMultilevel"/>
    <w:tmpl w:val="5324F6E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>
    <w:nsid w:val="5496555D"/>
    <w:multiLevelType w:val="hybridMultilevel"/>
    <w:tmpl w:val="2D06B2B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>
    <w:nsid w:val="571455DA"/>
    <w:multiLevelType w:val="hybridMultilevel"/>
    <w:tmpl w:val="ABB0113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>
    <w:nsid w:val="5AD03818"/>
    <w:multiLevelType w:val="hybridMultilevel"/>
    <w:tmpl w:val="6F64E44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>
    <w:nsid w:val="67C24D13"/>
    <w:multiLevelType w:val="hybridMultilevel"/>
    <w:tmpl w:val="3E5839E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>
    <w:nsid w:val="6FAD17FE"/>
    <w:multiLevelType w:val="singleLevel"/>
    <w:tmpl w:val="2CF284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20">
    <w:nsid w:val="7AC953DF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>
    <w:abstractNumId w:val="20"/>
  </w:num>
  <w:num w:numId="2">
    <w:abstractNumId w:val="19"/>
  </w:num>
  <w:num w:numId="3">
    <w:abstractNumId w:val="3"/>
  </w:num>
  <w:num w:numId="4">
    <w:abstractNumId w:val="10"/>
  </w:num>
  <w:num w:numId="5">
    <w:abstractNumId w:val="13"/>
  </w:num>
  <w:num w:numId="6">
    <w:abstractNumId w:val="4"/>
  </w:num>
  <w:num w:numId="7">
    <w:abstractNumId w:val="9"/>
  </w:num>
  <w:num w:numId="8">
    <w:abstractNumId w:val="12"/>
  </w:num>
  <w:num w:numId="9">
    <w:abstractNumId w:val="15"/>
  </w:num>
  <w:num w:numId="10">
    <w:abstractNumId w:val="7"/>
  </w:num>
  <w:num w:numId="11">
    <w:abstractNumId w:val="0"/>
  </w:num>
  <w:num w:numId="12">
    <w:abstractNumId w:val="5"/>
  </w:num>
  <w:num w:numId="13">
    <w:abstractNumId w:val="17"/>
  </w:num>
  <w:num w:numId="14">
    <w:abstractNumId w:val="1"/>
  </w:num>
  <w:num w:numId="15">
    <w:abstractNumId w:val="18"/>
  </w:num>
  <w:num w:numId="16">
    <w:abstractNumId w:val="16"/>
  </w:num>
  <w:num w:numId="17">
    <w:abstractNumId w:val="11"/>
  </w:num>
  <w:num w:numId="18">
    <w:abstractNumId w:val="2"/>
  </w:num>
  <w:num w:numId="19">
    <w:abstractNumId w:val="6"/>
  </w:num>
  <w:num w:numId="20">
    <w:abstractNumId w:val="8"/>
  </w:num>
  <w:num w:numId="21">
    <w:abstractNumId w:val="14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2D3"/>
    <w:rsid w:val="00021123"/>
    <w:rsid w:val="000366F2"/>
    <w:rsid w:val="00037080"/>
    <w:rsid w:val="0006338E"/>
    <w:rsid w:val="00080F92"/>
    <w:rsid w:val="000817C9"/>
    <w:rsid w:val="00082A7C"/>
    <w:rsid w:val="00097F43"/>
    <w:rsid w:val="000B2C36"/>
    <w:rsid w:val="001044A0"/>
    <w:rsid w:val="00112218"/>
    <w:rsid w:val="00114E2C"/>
    <w:rsid w:val="0013157C"/>
    <w:rsid w:val="00132780"/>
    <w:rsid w:val="00143087"/>
    <w:rsid w:val="00150CC1"/>
    <w:rsid w:val="001517F6"/>
    <w:rsid w:val="00167FDF"/>
    <w:rsid w:val="001807C8"/>
    <w:rsid w:val="00190105"/>
    <w:rsid w:val="001C5F47"/>
    <w:rsid w:val="001D0890"/>
    <w:rsid w:val="001E5849"/>
    <w:rsid w:val="001E71A5"/>
    <w:rsid w:val="001F663F"/>
    <w:rsid w:val="001F7D36"/>
    <w:rsid w:val="0020422A"/>
    <w:rsid w:val="00206198"/>
    <w:rsid w:val="00206E1F"/>
    <w:rsid w:val="00225B05"/>
    <w:rsid w:val="00234684"/>
    <w:rsid w:val="0025395B"/>
    <w:rsid w:val="00254CBE"/>
    <w:rsid w:val="00255A41"/>
    <w:rsid w:val="00264EC4"/>
    <w:rsid w:val="00270678"/>
    <w:rsid w:val="002922C4"/>
    <w:rsid w:val="00295E27"/>
    <w:rsid w:val="002A5E27"/>
    <w:rsid w:val="002A7107"/>
    <w:rsid w:val="002B5424"/>
    <w:rsid w:val="002C12A7"/>
    <w:rsid w:val="002D5541"/>
    <w:rsid w:val="002E1608"/>
    <w:rsid w:val="003331A4"/>
    <w:rsid w:val="003356F6"/>
    <w:rsid w:val="003372D3"/>
    <w:rsid w:val="00347321"/>
    <w:rsid w:val="00373231"/>
    <w:rsid w:val="003820FD"/>
    <w:rsid w:val="003860D3"/>
    <w:rsid w:val="0039103B"/>
    <w:rsid w:val="00392827"/>
    <w:rsid w:val="00393DE2"/>
    <w:rsid w:val="00396C7D"/>
    <w:rsid w:val="00397DD2"/>
    <w:rsid w:val="003A60C6"/>
    <w:rsid w:val="003B1702"/>
    <w:rsid w:val="003D60F1"/>
    <w:rsid w:val="003F7638"/>
    <w:rsid w:val="00407EF3"/>
    <w:rsid w:val="00410F5F"/>
    <w:rsid w:val="00445A8C"/>
    <w:rsid w:val="004526F1"/>
    <w:rsid w:val="00456A20"/>
    <w:rsid w:val="00460783"/>
    <w:rsid w:val="00473B3E"/>
    <w:rsid w:val="004831AE"/>
    <w:rsid w:val="00491CC1"/>
    <w:rsid w:val="0049471B"/>
    <w:rsid w:val="004C240F"/>
    <w:rsid w:val="004E0725"/>
    <w:rsid w:val="004E4574"/>
    <w:rsid w:val="004E6C9A"/>
    <w:rsid w:val="005000AB"/>
    <w:rsid w:val="00500DA2"/>
    <w:rsid w:val="005124A6"/>
    <w:rsid w:val="00515261"/>
    <w:rsid w:val="005220E8"/>
    <w:rsid w:val="005613E4"/>
    <w:rsid w:val="00562041"/>
    <w:rsid w:val="00571FC4"/>
    <w:rsid w:val="005A3F8C"/>
    <w:rsid w:val="005B4961"/>
    <w:rsid w:val="005C333A"/>
    <w:rsid w:val="005D021A"/>
    <w:rsid w:val="005D4262"/>
    <w:rsid w:val="005E1310"/>
    <w:rsid w:val="005E1391"/>
    <w:rsid w:val="00625EC8"/>
    <w:rsid w:val="00631C6F"/>
    <w:rsid w:val="0063291D"/>
    <w:rsid w:val="0063574A"/>
    <w:rsid w:val="00660B84"/>
    <w:rsid w:val="00662CF6"/>
    <w:rsid w:val="00677488"/>
    <w:rsid w:val="00686570"/>
    <w:rsid w:val="00690462"/>
    <w:rsid w:val="0069445A"/>
    <w:rsid w:val="006A53E1"/>
    <w:rsid w:val="006C2F57"/>
    <w:rsid w:val="006D2FE2"/>
    <w:rsid w:val="006E0932"/>
    <w:rsid w:val="006E5E1D"/>
    <w:rsid w:val="006F37E4"/>
    <w:rsid w:val="00705464"/>
    <w:rsid w:val="007061AB"/>
    <w:rsid w:val="007107D8"/>
    <w:rsid w:val="00712834"/>
    <w:rsid w:val="00716C93"/>
    <w:rsid w:val="00723AA5"/>
    <w:rsid w:val="00732741"/>
    <w:rsid w:val="0074051A"/>
    <w:rsid w:val="0074590A"/>
    <w:rsid w:val="00751D4E"/>
    <w:rsid w:val="00763367"/>
    <w:rsid w:val="00785A86"/>
    <w:rsid w:val="00786068"/>
    <w:rsid w:val="00792D6C"/>
    <w:rsid w:val="0079569D"/>
    <w:rsid w:val="00796121"/>
    <w:rsid w:val="007A40D6"/>
    <w:rsid w:val="007C4972"/>
    <w:rsid w:val="007C6B66"/>
    <w:rsid w:val="007E0B43"/>
    <w:rsid w:val="00804367"/>
    <w:rsid w:val="00806FB6"/>
    <w:rsid w:val="00834900"/>
    <w:rsid w:val="00884324"/>
    <w:rsid w:val="00885A38"/>
    <w:rsid w:val="008A1D43"/>
    <w:rsid w:val="008D40CE"/>
    <w:rsid w:val="008F2B49"/>
    <w:rsid w:val="009029D5"/>
    <w:rsid w:val="0090327F"/>
    <w:rsid w:val="009075F6"/>
    <w:rsid w:val="00930725"/>
    <w:rsid w:val="00932297"/>
    <w:rsid w:val="009458D3"/>
    <w:rsid w:val="00946092"/>
    <w:rsid w:val="0095227F"/>
    <w:rsid w:val="0095579F"/>
    <w:rsid w:val="00962138"/>
    <w:rsid w:val="009662F3"/>
    <w:rsid w:val="00967902"/>
    <w:rsid w:val="009A291F"/>
    <w:rsid w:val="009B2233"/>
    <w:rsid w:val="009B32A9"/>
    <w:rsid w:val="009B386E"/>
    <w:rsid w:val="009B3AA3"/>
    <w:rsid w:val="009C3260"/>
    <w:rsid w:val="009D5ECD"/>
    <w:rsid w:val="009F1B14"/>
    <w:rsid w:val="009F2784"/>
    <w:rsid w:val="009F5B4D"/>
    <w:rsid w:val="009F61E4"/>
    <w:rsid w:val="00A10781"/>
    <w:rsid w:val="00A12200"/>
    <w:rsid w:val="00A214E0"/>
    <w:rsid w:val="00A31187"/>
    <w:rsid w:val="00A55444"/>
    <w:rsid w:val="00A62A6D"/>
    <w:rsid w:val="00A763B7"/>
    <w:rsid w:val="00A80785"/>
    <w:rsid w:val="00A82910"/>
    <w:rsid w:val="00A8646C"/>
    <w:rsid w:val="00A87065"/>
    <w:rsid w:val="00AB730D"/>
    <w:rsid w:val="00AC1C1F"/>
    <w:rsid w:val="00AD0F0E"/>
    <w:rsid w:val="00AD17B6"/>
    <w:rsid w:val="00AE38C8"/>
    <w:rsid w:val="00AF19B4"/>
    <w:rsid w:val="00AF6332"/>
    <w:rsid w:val="00AF6B06"/>
    <w:rsid w:val="00AF7F69"/>
    <w:rsid w:val="00B3706D"/>
    <w:rsid w:val="00B40836"/>
    <w:rsid w:val="00B46D71"/>
    <w:rsid w:val="00B62539"/>
    <w:rsid w:val="00B70376"/>
    <w:rsid w:val="00B733C2"/>
    <w:rsid w:val="00B849B5"/>
    <w:rsid w:val="00B93B67"/>
    <w:rsid w:val="00B947EE"/>
    <w:rsid w:val="00BA03E9"/>
    <w:rsid w:val="00BC0D10"/>
    <w:rsid w:val="00BC2229"/>
    <w:rsid w:val="00BC4506"/>
    <w:rsid w:val="00C032FC"/>
    <w:rsid w:val="00C206AF"/>
    <w:rsid w:val="00C219E4"/>
    <w:rsid w:val="00C44BC7"/>
    <w:rsid w:val="00C503C2"/>
    <w:rsid w:val="00C503E4"/>
    <w:rsid w:val="00C549E0"/>
    <w:rsid w:val="00C64574"/>
    <w:rsid w:val="00C711B8"/>
    <w:rsid w:val="00C82E12"/>
    <w:rsid w:val="00C83DEF"/>
    <w:rsid w:val="00C9046D"/>
    <w:rsid w:val="00C92A15"/>
    <w:rsid w:val="00CA58C5"/>
    <w:rsid w:val="00CA5E5F"/>
    <w:rsid w:val="00CA62F9"/>
    <w:rsid w:val="00CB17FD"/>
    <w:rsid w:val="00CD763C"/>
    <w:rsid w:val="00CF2AB8"/>
    <w:rsid w:val="00D00311"/>
    <w:rsid w:val="00D01CD3"/>
    <w:rsid w:val="00D14007"/>
    <w:rsid w:val="00D20F4E"/>
    <w:rsid w:val="00D21A8C"/>
    <w:rsid w:val="00D270AF"/>
    <w:rsid w:val="00D27246"/>
    <w:rsid w:val="00D402FD"/>
    <w:rsid w:val="00D44844"/>
    <w:rsid w:val="00D62AEA"/>
    <w:rsid w:val="00D67D2B"/>
    <w:rsid w:val="00D67E1A"/>
    <w:rsid w:val="00D7252F"/>
    <w:rsid w:val="00D77D96"/>
    <w:rsid w:val="00DD0501"/>
    <w:rsid w:val="00DD4C2E"/>
    <w:rsid w:val="00DE3C0B"/>
    <w:rsid w:val="00DE518F"/>
    <w:rsid w:val="00E01AFB"/>
    <w:rsid w:val="00E061BD"/>
    <w:rsid w:val="00E15A22"/>
    <w:rsid w:val="00E177E4"/>
    <w:rsid w:val="00E41E1D"/>
    <w:rsid w:val="00E5055D"/>
    <w:rsid w:val="00E50A1E"/>
    <w:rsid w:val="00E55045"/>
    <w:rsid w:val="00E604E6"/>
    <w:rsid w:val="00E934AD"/>
    <w:rsid w:val="00EB10DF"/>
    <w:rsid w:val="00ED1FFE"/>
    <w:rsid w:val="00EE56F0"/>
    <w:rsid w:val="00F02B6F"/>
    <w:rsid w:val="00F06298"/>
    <w:rsid w:val="00F220C7"/>
    <w:rsid w:val="00F31591"/>
    <w:rsid w:val="00F6331E"/>
    <w:rsid w:val="00F6773B"/>
    <w:rsid w:val="00F70F8C"/>
    <w:rsid w:val="00F8455A"/>
    <w:rsid w:val="00F93061"/>
    <w:rsid w:val="00FA57D9"/>
    <w:rsid w:val="00FD7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bs-Latn-BA" w:eastAsia="bs-Latn-B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rsid w:val="00DE518F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jc w:val="center"/>
    </w:pPr>
    <w:rPr>
      <w:b/>
      <w:bCs/>
    </w:rPr>
  </w:style>
  <w:style w:type="paragraph" w:styleId="BodyText3">
    <w:name w:val="Body Text 3"/>
    <w:basedOn w:val="Normal"/>
    <w:rPr>
      <w:b/>
      <w:bCs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DocumentMap">
    <w:name w:val="Document Map"/>
    <w:basedOn w:val="Normal"/>
    <w:semiHidden/>
    <w:rsid w:val="00255A41"/>
    <w:pPr>
      <w:shd w:val="clear" w:color="auto" w:fill="000080"/>
    </w:pPr>
    <w:rPr>
      <w:rFonts w:ascii="Tahoma" w:hAnsi="Tahoma" w:cs="Tahoma"/>
    </w:rPr>
  </w:style>
  <w:style w:type="paragraph" w:styleId="BalloonText">
    <w:name w:val="Balloon Text"/>
    <w:basedOn w:val="Normal"/>
    <w:link w:val="BalloonTextChar"/>
    <w:rsid w:val="005E13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E1310"/>
    <w:rPr>
      <w:rFonts w:ascii="Tahoma" w:hAnsi="Tahoma" w:cs="Tahoma"/>
      <w:sz w:val="16"/>
      <w:szCs w:val="16"/>
      <w:lang w:val="en-US" w:eastAsia="sr-Latn-CS"/>
    </w:rPr>
  </w:style>
  <w:style w:type="character" w:customStyle="1" w:styleId="BodyTextChar">
    <w:name w:val="Body Text Char"/>
    <w:basedOn w:val="DefaultParagraphFont"/>
    <w:link w:val="BodyText"/>
    <w:rsid w:val="004C240F"/>
    <w:rPr>
      <w:lang w:val="en-US" w:eastAsia="sr-Latn-C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bs-Latn-BA" w:eastAsia="bs-Latn-B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rsid w:val="00DE518F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jc w:val="center"/>
    </w:pPr>
    <w:rPr>
      <w:b/>
      <w:bCs/>
    </w:rPr>
  </w:style>
  <w:style w:type="paragraph" w:styleId="BodyText3">
    <w:name w:val="Body Text 3"/>
    <w:basedOn w:val="Normal"/>
    <w:rPr>
      <w:b/>
      <w:bCs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DocumentMap">
    <w:name w:val="Document Map"/>
    <w:basedOn w:val="Normal"/>
    <w:semiHidden/>
    <w:rsid w:val="00255A41"/>
    <w:pPr>
      <w:shd w:val="clear" w:color="auto" w:fill="000080"/>
    </w:pPr>
    <w:rPr>
      <w:rFonts w:ascii="Tahoma" w:hAnsi="Tahoma" w:cs="Tahoma"/>
    </w:rPr>
  </w:style>
  <w:style w:type="paragraph" w:styleId="BalloonText">
    <w:name w:val="Balloon Text"/>
    <w:basedOn w:val="Normal"/>
    <w:link w:val="BalloonTextChar"/>
    <w:rsid w:val="005E13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E1310"/>
    <w:rPr>
      <w:rFonts w:ascii="Tahoma" w:hAnsi="Tahoma" w:cs="Tahoma"/>
      <w:sz w:val="16"/>
      <w:szCs w:val="16"/>
      <w:lang w:val="en-US" w:eastAsia="sr-Latn-CS"/>
    </w:rPr>
  </w:style>
  <w:style w:type="character" w:customStyle="1" w:styleId="BodyTextChar">
    <w:name w:val="Body Text Char"/>
    <w:basedOn w:val="DefaultParagraphFont"/>
    <w:link w:val="BodyText"/>
    <w:rsid w:val="004C240F"/>
    <w:rPr>
      <w:lang w:val="en-US" w:eastAsia="sr-Latn-C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64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2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1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2.JP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JPG"/><Relationship Id="rId10" Type="http://schemas.openxmlformats.org/officeDocument/2006/relationships/footer" Target="footer1.xml"/><Relationship Id="rId19" Type="http://schemas.openxmlformats.org/officeDocument/2006/relationships/header" Target="header3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4.JP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520files\rational\RUP5.0.36\wordtmpl\templates\req\Vision.dot" TargetMode="Externa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67CCB2-1DF7-448A-8F3D-E42F21310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TotalTime>327</TotalTime>
  <Pages>14</Pages>
  <Words>1806</Words>
  <Characters>10299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/>
  <LinksUpToDate>false</LinksUpToDate>
  <CharactersWithSpaces>12081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C-Registration System</dc:subject>
  <dc:creator>Wylie College</dc:creator>
  <cp:lastModifiedBy>Elma</cp:lastModifiedBy>
  <cp:revision>14</cp:revision>
  <cp:lastPrinted>1900-12-31T23:00:00Z</cp:lastPrinted>
  <dcterms:created xsi:type="dcterms:W3CDTF">2020-11-10T08:26:00Z</dcterms:created>
  <dcterms:modified xsi:type="dcterms:W3CDTF">2020-11-24T12:08:00Z</dcterms:modified>
</cp:coreProperties>
</file>